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6ED7" w14:textId="77777777" w:rsidR="00817125" w:rsidRDefault="00817125" w:rsidP="00E80A6A">
      <w:pPr>
        <w:tabs>
          <w:tab w:val="left" w:pos="7650"/>
        </w:tabs>
        <w:spacing w:after="60"/>
        <w:ind w:firstLine="7474"/>
      </w:pPr>
    </w:p>
    <w:tbl>
      <w:tblPr>
        <w:tblW w:w="11219" w:type="dxa"/>
        <w:tblBorders>
          <w:top w:val="single" w:sz="12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19"/>
      </w:tblGrid>
      <w:tr w:rsidR="00817125" w14:paraId="2DD0A94E" w14:textId="77777777" w:rsidTr="00371956">
        <w:trPr>
          <w:trHeight w:val="772"/>
        </w:trPr>
        <w:tc>
          <w:tcPr>
            <w:tcW w:w="11219" w:type="dxa"/>
            <w:shd w:val="clear" w:color="auto" w:fill="D9D9D9"/>
          </w:tcPr>
          <w:p w14:paraId="356E27DD" w14:textId="5C9B7563" w:rsidR="00817125" w:rsidRPr="000C60F0" w:rsidRDefault="00DF0F32" w:rsidP="002D3A7D">
            <w:pPr>
              <w:pStyle w:val="a7"/>
              <w:tabs>
                <w:tab w:val="clear" w:pos="4320"/>
                <w:tab w:val="center" w:pos="8640"/>
                <w:tab w:val="right" w:pos="9360"/>
              </w:tabs>
              <w:spacing w:before="80"/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LinguoFix</w:t>
            </w:r>
          </w:p>
          <w:p w14:paraId="5DFC297E" w14:textId="77777777" w:rsidR="00817125" w:rsidRPr="008728F8" w:rsidRDefault="00DB079B" w:rsidP="00172B5C">
            <w:pPr>
              <w:pStyle w:val="SubtitleDocumentName"/>
              <w:spacing w:after="120"/>
              <w:ind w:left="720"/>
              <w:rPr>
                <w:i w:val="0"/>
              </w:rPr>
            </w:pPr>
            <w:r w:rsidRPr="008728F8">
              <w:rPr>
                <w:i w:val="0"/>
              </w:rPr>
              <w:t>Project</w:t>
            </w:r>
            <w:r w:rsidR="004B03B3" w:rsidRPr="008728F8">
              <w:rPr>
                <w:i w:val="0"/>
              </w:rPr>
              <w:t xml:space="preserve"> Charge Document</w:t>
            </w:r>
            <w:r w:rsidR="00CA1D95" w:rsidRPr="008728F8">
              <w:rPr>
                <w:i w:val="0"/>
              </w:rPr>
              <w:t xml:space="preserve"> (</w:t>
            </w:r>
            <w:r w:rsidR="009B2FD3" w:rsidRPr="008728F8">
              <w:rPr>
                <w:i w:val="0"/>
              </w:rPr>
              <w:t>M101</w:t>
            </w:r>
            <w:r w:rsidR="00CA1D95" w:rsidRPr="008728F8">
              <w:rPr>
                <w:i w:val="0"/>
              </w:rPr>
              <w:t>)</w:t>
            </w:r>
          </w:p>
        </w:tc>
      </w:tr>
    </w:tbl>
    <w:p w14:paraId="38FBE9B5" w14:textId="77777777" w:rsidR="000E2907" w:rsidRDefault="000E2907" w:rsidP="00F81670">
      <w:pPr>
        <w:pStyle w:val="a2"/>
        <w:spacing w:after="60"/>
        <w:ind w:left="0"/>
        <w:rPr>
          <w:rFonts w:ascii="Palatino" w:hAnsi="Palatino"/>
          <w:b/>
          <w:i/>
          <w:color w:val="0000FF"/>
        </w:rPr>
      </w:pPr>
    </w:p>
    <w:p w14:paraId="74B65E2F" w14:textId="715497FD" w:rsidR="00572117" w:rsidRPr="00DF0F32" w:rsidRDefault="00DB079B" w:rsidP="00DF0F32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2E6F13" w:rsidRPr="00937990">
        <w:rPr>
          <w:rFonts w:ascii="Tahoma" w:hAnsi="Tahoma"/>
          <w:b/>
          <w:kern w:val="28"/>
          <w:sz w:val="24"/>
          <w:szCs w:val="24"/>
        </w:rPr>
        <w:t xml:space="preserve"> </w:t>
      </w:r>
      <w:r w:rsidR="004F1AEC">
        <w:rPr>
          <w:rFonts w:ascii="Tahoma" w:hAnsi="Tahoma"/>
          <w:b/>
          <w:kern w:val="28"/>
          <w:sz w:val="24"/>
          <w:szCs w:val="24"/>
        </w:rPr>
        <w:t>Information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780"/>
        <w:gridCol w:w="2340"/>
        <w:gridCol w:w="2160"/>
      </w:tblGrid>
      <w:tr w:rsidR="004F1AEC" w14:paraId="2CBDAFFD" w14:textId="77777777" w:rsidTr="001736EF">
        <w:tc>
          <w:tcPr>
            <w:tcW w:w="1980" w:type="dxa"/>
            <w:shd w:val="clear" w:color="auto" w:fill="D9D9D9"/>
          </w:tcPr>
          <w:p w14:paraId="134830AE" w14:textId="77777777" w:rsidR="004F1AEC" w:rsidRPr="001736EF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bookmarkStart w:id="0" w:name="OLE_LINK1"/>
            <w:bookmarkStart w:id="1" w:name="OLE_LINK2"/>
            <w:bookmarkStart w:id="2" w:name="OLE_LINK3"/>
            <w:r w:rsidRPr="001736EF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3780" w:type="dxa"/>
            <w:shd w:val="clear" w:color="auto" w:fill="auto"/>
          </w:tcPr>
          <w:p w14:paraId="53804393" w14:textId="43939130" w:rsidR="004F1AEC" w:rsidRPr="001736EF" w:rsidRDefault="00DF0F32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LinguoFix</w:t>
            </w:r>
          </w:p>
        </w:tc>
        <w:tc>
          <w:tcPr>
            <w:tcW w:w="2340" w:type="dxa"/>
            <w:shd w:val="clear" w:color="auto" w:fill="D9D9D9"/>
          </w:tcPr>
          <w:p w14:paraId="7AAD395D" w14:textId="77777777" w:rsidR="004F1AEC" w:rsidRPr="001736EF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PlanView Number:</w:t>
            </w:r>
          </w:p>
        </w:tc>
        <w:tc>
          <w:tcPr>
            <w:tcW w:w="2160" w:type="dxa"/>
            <w:shd w:val="clear" w:color="auto" w:fill="auto"/>
          </w:tcPr>
          <w:p w14:paraId="627E9241" w14:textId="1D6F3080" w:rsidR="004F1AEC" w:rsidRPr="001736EF" w:rsidRDefault="00DF0F32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4F1AEC" w14:paraId="19D2513F" w14:textId="77777777" w:rsidTr="001736EF">
        <w:tc>
          <w:tcPr>
            <w:tcW w:w="1980" w:type="dxa"/>
            <w:shd w:val="clear" w:color="auto" w:fill="D9D9D9"/>
          </w:tcPr>
          <w:p w14:paraId="041557BA" w14:textId="77777777" w:rsidR="004F1AEC" w:rsidRPr="001736EF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Sponsor:</w:t>
            </w:r>
          </w:p>
        </w:tc>
        <w:tc>
          <w:tcPr>
            <w:tcW w:w="3780" w:type="dxa"/>
            <w:shd w:val="clear" w:color="auto" w:fill="auto"/>
          </w:tcPr>
          <w:p w14:paraId="41D333BE" w14:textId="15230019" w:rsidR="004F1AEC" w:rsidRPr="001736EF" w:rsidRDefault="00DF0F32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Nazar Melnyk</w:t>
            </w:r>
          </w:p>
        </w:tc>
        <w:tc>
          <w:tcPr>
            <w:tcW w:w="2340" w:type="dxa"/>
            <w:shd w:val="clear" w:color="auto" w:fill="D9D9D9"/>
          </w:tcPr>
          <w:p w14:paraId="5E74CA33" w14:textId="77777777" w:rsidR="004F1AEC" w:rsidRPr="001736EF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Size:</w:t>
            </w:r>
          </w:p>
        </w:tc>
        <w:tc>
          <w:tcPr>
            <w:tcW w:w="2160" w:type="dxa"/>
            <w:shd w:val="clear" w:color="auto" w:fill="auto"/>
          </w:tcPr>
          <w:p w14:paraId="417DFFFD" w14:textId="2C104F0D" w:rsidR="004F1AEC" w:rsidRPr="001736EF" w:rsidRDefault="00DF0F32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</w:tr>
      <w:tr w:rsidR="004F1AEC" w14:paraId="3475129B" w14:textId="77777777" w:rsidTr="001736EF">
        <w:tc>
          <w:tcPr>
            <w:tcW w:w="1980" w:type="dxa"/>
            <w:shd w:val="clear" w:color="auto" w:fill="D9D9D9"/>
          </w:tcPr>
          <w:p w14:paraId="3483AA8A" w14:textId="77777777" w:rsidR="004F1AEC" w:rsidRPr="001736EF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Director:</w:t>
            </w:r>
          </w:p>
        </w:tc>
        <w:tc>
          <w:tcPr>
            <w:tcW w:w="3780" w:type="dxa"/>
            <w:shd w:val="clear" w:color="auto" w:fill="auto"/>
          </w:tcPr>
          <w:p w14:paraId="3A324301" w14:textId="1E19184A" w:rsidR="004F1AEC" w:rsidRPr="001736EF" w:rsidRDefault="00DF0F32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Vitalii Dorosh</w:t>
            </w:r>
          </w:p>
        </w:tc>
        <w:tc>
          <w:tcPr>
            <w:tcW w:w="2340" w:type="dxa"/>
            <w:shd w:val="clear" w:color="auto" w:fill="D9D9D9"/>
          </w:tcPr>
          <w:p w14:paraId="35415328" w14:textId="77777777" w:rsidR="004F1AEC" w:rsidRPr="001736EF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Start Date:</w:t>
            </w:r>
          </w:p>
        </w:tc>
        <w:tc>
          <w:tcPr>
            <w:tcW w:w="2160" w:type="dxa"/>
            <w:shd w:val="clear" w:color="auto" w:fill="auto"/>
          </w:tcPr>
          <w:p w14:paraId="261FFE8C" w14:textId="765AF2D0" w:rsidR="004F1AEC" w:rsidRPr="001736EF" w:rsidRDefault="00DF0F32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03/03/2025</w:t>
            </w:r>
          </w:p>
        </w:tc>
      </w:tr>
      <w:tr w:rsidR="004F1AEC" w14:paraId="7AE6E6D2" w14:textId="77777777" w:rsidTr="001736EF">
        <w:tc>
          <w:tcPr>
            <w:tcW w:w="1980" w:type="dxa"/>
            <w:shd w:val="clear" w:color="auto" w:fill="D9D9D9"/>
          </w:tcPr>
          <w:p w14:paraId="0A57A4AC" w14:textId="77777777" w:rsidR="004F1AEC" w:rsidRPr="001736EF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Manager:</w:t>
            </w:r>
          </w:p>
        </w:tc>
        <w:tc>
          <w:tcPr>
            <w:tcW w:w="3780" w:type="dxa"/>
            <w:shd w:val="clear" w:color="auto" w:fill="auto"/>
          </w:tcPr>
          <w:p w14:paraId="5F54FE39" w14:textId="675CFA44" w:rsidR="004F1AEC" w:rsidRPr="001736EF" w:rsidRDefault="00DF0F32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Mykola Telka</w:t>
            </w:r>
          </w:p>
        </w:tc>
        <w:tc>
          <w:tcPr>
            <w:tcW w:w="2340" w:type="dxa"/>
            <w:shd w:val="clear" w:color="auto" w:fill="D9D9D9"/>
          </w:tcPr>
          <w:p w14:paraId="5AA9C332" w14:textId="77777777" w:rsidR="004F1AEC" w:rsidRPr="001736EF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End Date:</w:t>
            </w:r>
          </w:p>
        </w:tc>
        <w:tc>
          <w:tcPr>
            <w:tcW w:w="2160" w:type="dxa"/>
            <w:shd w:val="clear" w:color="auto" w:fill="auto"/>
          </w:tcPr>
          <w:p w14:paraId="3DB243FC" w14:textId="46121DC6" w:rsidR="004F1AEC" w:rsidRPr="001736EF" w:rsidRDefault="00DF0F32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05/05/2025</w:t>
            </w:r>
          </w:p>
        </w:tc>
      </w:tr>
      <w:bookmarkEnd w:id="0"/>
      <w:bookmarkEnd w:id="1"/>
      <w:bookmarkEnd w:id="2"/>
    </w:tbl>
    <w:p w14:paraId="0732030C" w14:textId="77777777" w:rsidR="004F4260" w:rsidRPr="005E5D59" w:rsidRDefault="004F4260" w:rsidP="001643AA">
      <w:pPr>
        <w:pStyle w:val="a2"/>
        <w:spacing w:after="160"/>
        <w:ind w:left="360"/>
        <w:rPr>
          <w:rFonts w:ascii="Arial" w:hAnsi="Arial" w:cs="Arial"/>
          <w:color w:val="0000FF"/>
          <w:sz w:val="20"/>
        </w:rPr>
      </w:pPr>
    </w:p>
    <w:p w14:paraId="684484B4" w14:textId="13CD74B4" w:rsidR="00903487" w:rsidRPr="00DF0F32" w:rsidRDefault="00DB079B" w:rsidP="00DF0F32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4F4260" w:rsidRPr="00937990">
        <w:rPr>
          <w:rFonts w:ascii="Tahoma" w:hAnsi="Tahoma"/>
          <w:b/>
          <w:kern w:val="28"/>
          <w:sz w:val="24"/>
          <w:szCs w:val="24"/>
        </w:rPr>
        <w:t xml:space="preserve"> Leads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1"/>
        <w:gridCol w:w="3004"/>
        <w:gridCol w:w="3545"/>
      </w:tblGrid>
      <w:tr w:rsidR="004F4260" w:rsidRPr="001736EF" w14:paraId="771DC659" w14:textId="77777777" w:rsidTr="001736EF">
        <w:trPr>
          <w:trHeight w:val="485"/>
          <w:tblHeader/>
        </w:trPr>
        <w:tc>
          <w:tcPr>
            <w:tcW w:w="3711" w:type="dxa"/>
            <w:shd w:val="clear" w:color="auto" w:fill="E0E0E0"/>
          </w:tcPr>
          <w:p w14:paraId="27A3CCA0" w14:textId="77777777" w:rsidR="004F4260" w:rsidRPr="001736EF" w:rsidRDefault="004F4260" w:rsidP="001736EF">
            <w:pPr>
              <w:pStyle w:val="a2"/>
              <w:ind w:left="0"/>
              <w:rPr>
                <w:rFonts w:ascii="Palatino" w:hAnsi="Palatino"/>
                <w:i/>
                <w:color w:val="0000FF"/>
                <w:szCs w:val="22"/>
              </w:rPr>
            </w:pPr>
            <w:r w:rsidRPr="001736EF">
              <w:rPr>
                <w:b/>
                <w:szCs w:val="22"/>
              </w:rPr>
              <w:t>Lead Name</w:t>
            </w:r>
          </w:p>
        </w:tc>
        <w:tc>
          <w:tcPr>
            <w:tcW w:w="3004" w:type="dxa"/>
            <w:shd w:val="clear" w:color="auto" w:fill="E0E0E0"/>
          </w:tcPr>
          <w:p w14:paraId="51EDEACB" w14:textId="77777777" w:rsidR="004F4260" w:rsidRPr="001736EF" w:rsidRDefault="004F4260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</w:t>
            </w:r>
          </w:p>
        </w:tc>
        <w:tc>
          <w:tcPr>
            <w:tcW w:w="3545" w:type="dxa"/>
            <w:shd w:val="clear" w:color="auto" w:fill="E0E0E0"/>
          </w:tcPr>
          <w:p w14:paraId="2F555154" w14:textId="77777777" w:rsidR="004F4260" w:rsidRPr="001736EF" w:rsidRDefault="004F4260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Unit</w:t>
            </w:r>
          </w:p>
        </w:tc>
      </w:tr>
      <w:tr w:rsidR="004F4260" w:rsidRPr="001736EF" w14:paraId="4009C69A" w14:textId="77777777" w:rsidTr="001736EF">
        <w:trPr>
          <w:cantSplit/>
          <w:trHeight w:val="361"/>
          <w:hidden/>
        </w:trPr>
        <w:tc>
          <w:tcPr>
            <w:tcW w:w="3711" w:type="dxa"/>
          </w:tcPr>
          <w:p w14:paraId="04541DC8" w14:textId="77777777" w:rsidR="00DF0F32" w:rsidRPr="00DF0F32" w:rsidRDefault="00DF0F32" w:rsidP="00DF0F32">
            <w:pPr>
              <w:rPr>
                <w:rFonts w:ascii="Arial" w:hAnsi="Arial" w:cs="Arial"/>
                <w:vanish/>
                <w:lang w:val="uk-UA" w:eastAsia="uk-UA"/>
              </w:rPr>
            </w:pPr>
          </w:p>
          <w:p w14:paraId="4C4F456F" w14:textId="10BD77C7" w:rsidR="004F4260" w:rsidRPr="00DF0F32" w:rsidRDefault="00DF0F32" w:rsidP="00DF0F32">
            <w:pPr>
              <w:pStyle w:val="a2"/>
              <w:spacing w:before="40" w:after="40"/>
              <w:ind w:left="0"/>
              <w:rPr>
                <w:rFonts w:ascii="Arial" w:hAnsi="Arial" w:cs="Arial"/>
                <w:bCs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Mykola Telka</w:t>
            </w:r>
          </w:p>
        </w:tc>
        <w:tc>
          <w:tcPr>
            <w:tcW w:w="3004" w:type="dxa"/>
          </w:tcPr>
          <w:p w14:paraId="18278BF8" w14:textId="690E5F5D" w:rsidR="004F4260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Software Development</w:t>
            </w:r>
          </w:p>
        </w:tc>
        <w:tc>
          <w:tcPr>
            <w:tcW w:w="3545" w:type="dxa"/>
          </w:tcPr>
          <w:p w14:paraId="40315800" w14:textId="508BCB16" w:rsidR="004F4260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Project Manager &amp; Team Lead</w:t>
            </w:r>
          </w:p>
        </w:tc>
      </w:tr>
      <w:tr w:rsidR="004F4260" w:rsidRPr="001736EF" w14:paraId="47E7EEE1" w14:textId="77777777" w:rsidTr="001736EF">
        <w:trPr>
          <w:cantSplit/>
          <w:trHeight w:val="361"/>
        </w:trPr>
        <w:tc>
          <w:tcPr>
            <w:tcW w:w="3711" w:type="dxa"/>
          </w:tcPr>
          <w:p w14:paraId="5214CA2D" w14:textId="2B4CF859" w:rsidR="004F4260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Svitlana Kontsohrada</w:t>
            </w:r>
          </w:p>
        </w:tc>
        <w:tc>
          <w:tcPr>
            <w:tcW w:w="3004" w:type="dxa"/>
          </w:tcPr>
          <w:p w14:paraId="029CFE16" w14:textId="06863C20" w:rsidR="004F4260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Design</w:t>
            </w:r>
          </w:p>
        </w:tc>
        <w:tc>
          <w:tcPr>
            <w:tcW w:w="3545" w:type="dxa"/>
          </w:tcPr>
          <w:p w14:paraId="5BCC4E62" w14:textId="1E852DF2" w:rsidR="004F4260" w:rsidRPr="00DF0F32" w:rsidRDefault="00DF0F32" w:rsidP="00DF0F32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UX/UI Designer</w:t>
            </w:r>
          </w:p>
        </w:tc>
      </w:tr>
      <w:tr w:rsidR="00DF0F32" w:rsidRPr="001736EF" w14:paraId="0830A6FA" w14:textId="77777777" w:rsidTr="001736EF">
        <w:trPr>
          <w:cantSplit/>
          <w:trHeight w:val="361"/>
        </w:trPr>
        <w:tc>
          <w:tcPr>
            <w:tcW w:w="3711" w:type="dxa"/>
          </w:tcPr>
          <w:p w14:paraId="50D44B54" w14:textId="4CAD3FA2" w:rsidR="00DF0F32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Dmytro Kaliukh</w:t>
            </w:r>
          </w:p>
        </w:tc>
        <w:tc>
          <w:tcPr>
            <w:tcW w:w="3004" w:type="dxa"/>
          </w:tcPr>
          <w:p w14:paraId="7B5AB1C0" w14:textId="3471360A" w:rsidR="00DF0F32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Development</w:t>
            </w:r>
          </w:p>
        </w:tc>
        <w:tc>
          <w:tcPr>
            <w:tcW w:w="3545" w:type="dxa"/>
          </w:tcPr>
          <w:p w14:paraId="61620397" w14:textId="51C4C418" w:rsidR="00DF0F32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Backend Developer</w:t>
            </w:r>
          </w:p>
        </w:tc>
      </w:tr>
      <w:tr w:rsidR="004F4260" w:rsidRPr="001736EF" w14:paraId="2819AD37" w14:textId="77777777" w:rsidTr="001736EF">
        <w:trPr>
          <w:cantSplit/>
          <w:trHeight w:val="361"/>
        </w:trPr>
        <w:tc>
          <w:tcPr>
            <w:tcW w:w="3711" w:type="dxa"/>
          </w:tcPr>
          <w:p w14:paraId="27C40016" w14:textId="463697C0" w:rsidR="004F4260" w:rsidRPr="00DF0F32" w:rsidRDefault="00DF0F32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DF0F32">
              <w:rPr>
                <w:rFonts w:ascii="Arial" w:hAnsi="Arial" w:cs="Arial"/>
              </w:rPr>
              <w:t>Huska Andrii</w:t>
            </w:r>
          </w:p>
        </w:tc>
        <w:tc>
          <w:tcPr>
            <w:tcW w:w="3004" w:type="dxa"/>
          </w:tcPr>
          <w:p w14:paraId="2544175F" w14:textId="18967260" w:rsidR="004F4260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Development</w:t>
            </w:r>
          </w:p>
        </w:tc>
        <w:tc>
          <w:tcPr>
            <w:tcW w:w="3545" w:type="dxa"/>
          </w:tcPr>
          <w:p w14:paraId="40416703" w14:textId="4CBB8792" w:rsidR="004F4260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Front-end Developer</w:t>
            </w:r>
          </w:p>
        </w:tc>
      </w:tr>
      <w:tr w:rsidR="00F97D45" w:rsidRPr="001736EF" w14:paraId="4741ABFA" w14:textId="77777777" w:rsidTr="001736EF">
        <w:trPr>
          <w:cantSplit/>
          <w:trHeight w:val="376"/>
        </w:trPr>
        <w:tc>
          <w:tcPr>
            <w:tcW w:w="3711" w:type="dxa"/>
          </w:tcPr>
          <w:p w14:paraId="7C16E99F" w14:textId="6091939E" w:rsidR="00F97D45" w:rsidRPr="00DF0F32" w:rsidRDefault="00DF0F32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DF0F32">
              <w:rPr>
                <w:rFonts w:ascii="Arial" w:hAnsi="Arial" w:cs="Arial"/>
              </w:rPr>
              <w:t>Diana Mudrak</w:t>
            </w:r>
          </w:p>
        </w:tc>
        <w:tc>
          <w:tcPr>
            <w:tcW w:w="3004" w:type="dxa"/>
          </w:tcPr>
          <w:p w14:paraId="160D8661" w14:textId="4AC5D8CE" w:rsidR="00F97D45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Quality Assurance</w:t>
            </w:r>
          </w:p>
        </w:tc>
        <w:tc>
          <w:tcPr>
            <w:tcW w:w="3545" w:type="dxa"/>
          </w:tcPr>
          <w:p w14:paraId="1FE8F668" w14:textId="5F14A4A6" w:rsidR="00F97D45" w:rsidRPr="00DF0F32" w:rsidRDefault="00DF0F32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DF0F32">
              <w:rPr>
                <w:rFonts w:ascii="Arial" w:hAnsi="Arial" w:cs="Arial"/>
                <w:sz w:val="20"/>
              </w:rPr>
              <w:t>QA Specialist</w:t>
            </w:r>
          </w:p>
        </w:tc>
      </w:tr>
    </w:tbl>
    <w:p w14:paraId="6A06B422" w14:textId="77777777" w:rsidR="00E520BF" w:rsidRDefault="00E520BF" w:rsidP="00E520BF">
      <w:pPr>
        <w:pStyle w:val="1"/>
        <w:spacing w:before="360"/>
      </w:pPr>
    </w:p>
    <w:p w14:paraId="1E15E924" w14:textId="77777777" w:rsidR="00E520BF" w:rsidRDefault="00E520BF">
      <w:pPr>
        <w:rPr>
          <w:rFonts w:ascii="Tahoma" w:hAnsi="Tahoma"/>
          <w:b/>
          <w:kern w:val="28"/>
          <w:sz w:val="24"/>
        </w:rPr>
      </w:pPr>
      <w:r>
        <w:br w:type="page"/>
      </w:r>
    </w:p>
    <w:p w14:paraId="40D8381F" w14:textId="4B40F35C" w:rsidR="00E520BF" w:rsidRPr="00E520BF" w:rsidRDefault="00DB079B" w:rsidP="00E520BF">
      <w:pPr>
        <w:pStyle w:val="1"/>
        <w:numPr>
          <w:ilvl w:val="0"/>
          <w:numId w:val="11"/>
        </w:numPr>
        <w:spacing w:before="360"/>
      </w:pPr>
      <w:r>
        <w:lastRenderedPageBreak/>
        <w:t>Project</w:t>
      </w:r>
      <w:r w:rsidR="00550D8F">
        <w:t xml:space="preserve"> Statement</w:t>
      </w:r>
    </w:p>
    <w:tbl>
      <w:tblPr>
        <w:tblpPr w:leftFromText="180" w:rightFromText="180" w:vertAnchor="text" w:tblpX="468" w:tblpY="1"/>
        <w:tblOverlap w:val="never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899"/>
      </w:tblGrid>
      <w:tr w:rsidR="005232B2" w:rsidRPr="001736EF" w14:paraId="4E019C15" w14:textId="77777777" w:rsidTr="00E520BF">
        <w:trPr>
          <w:trHeight w:val="353"/>
          <w:tblHeader/>
        </w:trPr>
        <w:tc>
          <w:tcPr>
            <w:tcW w:w="3361" w:type="dxa"/>
            <w:shd w:val="clear" w:color="auto" w:fill="E0E0E0"/>
          </w:tcPr>
          <w:p w14:paraId="484ECCAA" w14:textId="77777777" w:rsidR="005232B2" w:rsidRPr="001736EF" w:rsidRDefault="00DB079B" w:rsidP="00E520B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</w:t>
            </w:r>
            <w:r w:rsidR="00FD5046" w:rsidRPr="001736EF">
              <w:rPr>
                <w:b/>
                <w:szCs w:val="22"/>
              </w:rPr>
              <w:t xml:space="preserve"> Area</w:t>
            </w:r>
            <w:r w:rsidR="005232B2" w:rsidRPr="001736EF">
              <w:rPr>
                <w:b/>
                <w:szCs w:val="22"/>
              </w:rPr>
              <w:t xml:space="preserve"> </w:t>
            </w:r>
          </w:p>
        </w:tc>
        <w:tc>
          <w:tcPr>
            <w:tcW w:w="6899" w:type="dxa"/>
            <w:shd w:val="clear" w:color="auto" w:fill="E0E0E0"/>
          </w:tcPr>
          <w:p w14:paraId="120E69E8" w14:textId="77777777" w:rsidR="005232B2" w:rsidRPr="001736EF" w:rsidRDefault="00C7235E" w:rsidP="00E520B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</w:t>
            </w:r>
          </w:p>
        </w:tc>
      </w:tr>
      <w:tr w:rsidR="005232B2" w:rsidRPr="001736EF" w14:paraId="4CE40990" w14:textId="77777777" w:rsidTr="00E520BF">
        <w:trPr>
          <w:cantSplit/>
          <w:trHeight w:val="353"/>
        </w:trPr>
        <w:tc>
          <w:tcPr>
            <w:tcW w:w="3361" w:type="dxa"/>
          </w:tcPr>
          <w:p w14:paraId="2ECDB150" w14:textId="77777777" w:rsidR="005232B2" w:rsidRPr="001736EF" w:rsidRDefault="00C7235E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Background:</w:t>
            </w:r>
          </w:p>
        </w:tc>
        <w:tc>
          <w:tcPr>
            <w:tcW w:w="6899" w:type="dxa"/>
          </w:tcPr>
          <w:p w14:paraId="2418222E" w14:textId="1C8B285B" w:rsidR="005232B2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LinguoFix is an AI-powered web application designed to improve written communication by automatically detecting and correcting grammar, spelling, and stylistic errors. It also provides real-time translations for multiple languages and their variations, serving students, professionals, and non-native speakers.</w:t>
            </w:r>
          </w:p>
        </w:tc>
      </w:tr>
      <w:tr w:rsidR="00371956" w:rsidRPr="001736EF" w14:paraId="4E6835CD" w14:textId="77777777" w:rsidTr="00E520BF">
        <w:trPr>
          <w:cantSplit/>
          <w:trHeight w:val="353"/>
        </w:trPr>
        <w:tc>
          <w:tcPr>
            <w:tcW w:w="3361" w:type="dxa"/>
          </w:tcPr>
          <w:p w14:paraId="634FC4C2" w14:textId="77777777" w:rsidR="00371956" w:rsidRPr="001736EF" w:rsidRDefault="00371956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Project Vision Statement:</w:t>
            </w:r>
          </w:p>
        </w:tc>
        <w:tc>
          <w:tcPr>
            <w:tcW w:w="6899" w:type="dxa"/>
          </w:tcPr>
          <w:p w14:paraId="063C3274" w14:textId="10F96F58" w:rsidR="00371956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To provide a reliable, AI-driven solution that enhances writing quality and promotes effective communication globally through automatic text correction and multilingual support.</w:t>
            </w:r>
          </w:p>
        </w:tc>
      </w:tr>
      <w:tr w:rsidR="005232B2" w:rsidRPr="001736EF" w14:paraId="7716DF1F" w14:textId="77777777" w:rsidTr="00E520BF">
        <w:trPr>
          <w:cantSplit/>
          <w:trHeight w:val="353"/>
        </w:trPr>
        <w:tc>
          <w:tcPr>
            <w:tcW w:w="3361" w:type="dxa"/>
            <w:tcBorders>
              <w:bottom w:val="single" w:sz="4" w:space="0" w:color="auto"/>
            </w:tcBorders>
          </w:tcPr>
          <w:p w14:paraId="0EE4D304" w14:textId="77777777" w:rsidR="005232B2" w:rsidRPr="001736EF" w:rsidRDefault="00C7235E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1736EF">
              <w:rPr>
                <w:rFonts w:ascii="Arial" w:hAnsi="Arial" w:cs="Arial"/>
                <w:sz w:val="20"/>
              </w:rPr>
              <w:t>Objective: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14:paraId="7B7FF640" w14:textId="057EEA3C" w:rsidR="005232B2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To develop and deploy an AI-powered platform that offers accurate grammar, spelling, and style correction, alongside multilingual translation, with a user-friendly web interface.</w:t>
            </w:r>
          </w:p>
        </w:tc>
      </w:tr>
      <w:tr w:rsidR="005232B2" w:rsidRPr="001736EF" w14:paraId="6F729433" w14:textId="77777777" w:rsidTr="00E520BF">
        <w:trPr>
          <w:cantSplit/>
          <w:trHeight w:val="353"/>
        </w:trPr>
        <w:tc>
          <w:tcPr>
            <w:tcW w:w="3361" w:type="dxa"/>
            <w:tcBorders>
              <w:bottom w:val="nil"/>
              <w:right w:val="dotted" w:sz="4" w:space="0" w:color="auto"/>
            </w:tcBorders>
          </w:tcPr>
          <w:p w14:paraId="437A9B6D" w14:textId="77777777" w:rsidR="005232B2" w:rsidRPr="001736EF" w:rsidRDefault="00C7235E" w:rsidP="00E520B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Scope:</w:t>
            </w:r>
          </w:p>
        </w:tc>
        <w:tc>
          <w:tcPr>
            <w:tcW w:w="6899" w:type="dxa"/>
            <w:tcBorders>
              <w:left w:val="dotted" w:sz="4" w:space="0" w:color="auto"/>
              <w:bottom w:val="dotted" w:sz="4" w:space="0" w:color="auto"/>
            </w:tcBorders>
          </w:tcPr>
          <w:p w14:paraId="51A9857B" w14:textId="77777777" w:rsidR="005232B2" w:rsidRPr="00DF0F32" w:rsidRDefault="005232B2" w:rsidP="00E520BF">
            <w:pPr>
              <w:pStyle w:val="a2"/>
              <w:tabs>
                <w:tab w:val="right" w:pos="3042"/>
              </w:tabs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7235E" w:rsidRPr="001736EF" w14:paraId="72A58CB0" w14:textId="77777777" w:rsidTr="00E520BF">
        <w:trPr>
          <w:trHeight w:val="353"/>
        </w:trPr>
        <w:tc>
          <w:tcPr>
            <w:tcW w:w="336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</w:tcPr>
          <w:p w14:paraId="19AC6489" w14:textId="77777777" w:rsidR="00C7235E" w:rsidRPr="001736EF" w:rsidRDefault="00C7235E" w:rsidP="00E520B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  <w:t>Included in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599A6ED" w14:textId="60BDB57C" w:rsidR="00C7235E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Development of AI-based grammar checker, multilingual translation module, user-friendly web interface, API integrations, and optional history tracking for users.</w:t>
            </w:r>
          </w:p>
        </w:tc>
      </w:tr>
      <w:tr w:rsidR="00C7235E" w:rsidRPr="001736EF" w14:paraId="1941529B" w14:textId="77777777" w:rsidTr="00E520BF">
        <w:trPr>
          <w:trHeight w:val="353"/>
        </w:trPr>
        <w:tc>
          <w:tcPr>
            <w:tcW w:w="3361" w:type="dxa"/>
            <w:tcBorders>
              <w:top w:val="nil"/>
              <w:right w:val="dotted" w:sz="4" w:space="0" w:color="auto"/>
            </w:tcBorders>
          </w:tcPr>
          <w:p w14:paraId="54133DCA" w14:textId="77777777" w:rsidR="00C7235E" w:rsidRPr="001736EF" w:rsidRDefault="00C7235E" w:rsidP="00E520B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</w:r>
            <w:r w:rsidR="00FD5046" w:rsidRPr="001736EF">
              <w:rPr>
                <w:rFonts w:ascii="Arial" w:hAnsi="Arial" w:cs="Arial"/>
              </w:rPr>
              <w:t>Excluded from</w:t>
            </w:r>
            <w:r w:rsidRPr="001736EF">
              <w:rPr>
                <w:rFonts w:ascii="Arial" w:hAnsi="Arial" w:cs="Arial"/>
              </w:rPr>
              <w:t xml:space="preserve">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</w:tcBorders>
          </w:tcPr>
          <w:p w14:paraId="01363FFC" w14:textId="03AB0DC0" w:rsidR="00C7235E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Offline functionality, advanced text analysis (e.g., plagiarism detection), mobile applications (web-based only in initial release).</w:t>
            </w:r>
          </w:p>
        </w:tc>
      </w:tr>
      <w:tr w:rsidR="00C7235E" w:rsidRPr="001736EF" w14:paraId="18F0E5D5" w14:textId="77777777" w:rsidTr="00E520BF">
        <w:trPr>
          <w:trHeight w:val="629"/>
        </w:trPr>
        <w:tc>
          <w:tcPr>
            <w:tcW w:w="3361" w:type="dxa"/>
          </w:tcPr>
          <w:p w14:paraId="7A0AD6A7" w14:textId="77777777" w:rsidR="00C7235E" w:rsidRPr="001736EF" w:rsidRDefault="00C7235E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Impacts:</w:t>
            </w:r>
            <w:r w:rsidRPr="001736EF">
              <w:rPr>
                <w:rFonts w:ascii="Arial" w:hAnsi="Arial" w:cs="Arial"/>
              </w:rPr>
              <w:br/>
            </w:r>
            <w:r w:rsidR="00F04798" w:rsidRPr="001736EF">
              <w:rPr>
                <w:rFonts w:ascii="Arial" w:hAnsi="Arial" w:cs="Arial"/>
              </w:rPr>
              <w:t>(Organizational</w:t>
            </w:r>
            <w:r w:rsidRPr="001736EF">
              <w:rPr>
                <w:rFonts w:ascii="Arial" w:hAnsi="Arial" w:cs="Arial"/>
              </w:rPr>
              <w:t xml:space="preserve"> &amp; Technical)</w:t>
            </w:r>
          </w:p>
        </w:tc>
        <w:tc>
          <w:tcPr>
            <w:tcW w:w="6899" w:type="dxa"/>
          </w:tcPr>
          <w:p w14:paraId="60910211" w14:textId="77777777" w:rsidR="00DF0F32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Organizational Impact</w:t>
            </w:r>
            <w:r w:rsidRPr="00DF0F32">
              <w:rPr>
                <w:rFonts w:ascii="Arial" w:hAnsi="Arial" w:cs="Arial"/>
                <w:sz w:val="20"/>
                <w:szCs w:val="18"/>
              </w:rPr>
              <w:tab/>
            </w:r>
          </w:p>
          <w:p w14:paraId="0F951138" w14:textId="12BFBBB6" w:rsidR="00DF0F32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Improves productivity for businesses, academics, and professionals by ensuring high-quality written content. Reduces the need for external proofreading and translation services.</w:t>
            </w:r>
          </w:p>
          <w:p w14:paraId="1A40070C" w14:textId="77777777" w:rsidR="00DF0F32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Technical Impact</w:t>
            </w:r>
            <w:r w:rsidRPr="00DF0F32">
              <w:rPr>
                <w:rFonts w:ascii="Arial" w:hAnsi="Arial" w:cs="Arial"/>
                <w:sz w:val="20"/>
                <w:szCs w:val="18"/>
              </w:rPr>
              <w:tab/>
            </w:r>
          </w:p>
          <w:p w14:paraId="0CD9C1EA" w14:textId="360934EC" w:rsidR="00C7235E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The project will enhance AI capabilities in text correction and translation, leveraging external APIs for language processing. It will also ensure a smooth integration between the AI system and the web platform.</w:t>
            </w:r>
          </w:p>
        </w:tc>
      </w:tr>
      <w:tr w:rsidR="00C7235E" w:rsidRPr="001736EF" w14:paraId="6B88AEDB" w14:textId="77777777" w:rsidTr="00E520BF">
        <w:trPr>
          <w:trHeight w:val="353"/>
        </w:trPr>
        <w:tc>
          <w:tcPr>
            <w:tcW w:w="3361" w:type="dxa"/>
          </w:tcPr>
          <w:p w14:paraId="6CADDC37" w14:textId="77777777" w:rsidR="00C7235E" w:rsidRPr="001736EF" w:rsidRDefault="00C7235E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Dependencies:</w:t>
            </w:r>
          </w:p>
        </w:tc>
        <w:tc>
          <w:tcPr>
            <w:tcW w:w="6899" w:type="dxa"/>
          </w:tcPr>
          <w:p w14:paraId="6FB485B7" w14:textId="15184D78" w:rsidR="00DF0F32" w:rsidRPr="00DF0F32" w:rsidRDefault="00E520BF" w:rsidP="00E520BF">
            <w:pPr>
              <w:rPr>
                <w:rFonts w:ascii="Arial" w:hAnsi="Arial" w:cs="Arial"/>
                <w:noProof/>
                <w:vanish/>
                <w:szCs w:val="18"/>
                <w:lang w:val="uk-UA" w:eastAsia="uk-UA"/>
              </w:rPr>
            </w:pPr>
            <w:r w:rsidRPr="00E520BF">
              <w:rPr>
                <w:rFonts w:ascii="Arial" w:hAnsi="Arial" w:cs="Arial"/>
                <w:noProof/>
                <w:szCs w:val="18"/>
                <w:lang w:val="uk-UA" w:eastAsia="uk-UA"/>
              </w:rPr>
              <w:t>Reliance on external language processing APIs (e.g., Grammarly, DeepL) for translation and correction accuracy. Integration with backend infrastructure for real-time functionalities.</w:t>
            </w:r>
          </w:p>
          <w:p w14:paraId="5BC08A3E" w14:textId="77777777" w:rsidR="00DF0F32" w:rsidRPr="00DF0F32" w:rsidRDefault="00DF0F32" w:rsidP="00E520BF">
            <w:pPr>
              <w:rPr>
                <w:rFonts w:ascii="Arial" w:hAnsi="Arial" w:cs="Arial"/>
                <w:noProof/>
                <w:vanish/>
                <w:szCs w:val="18"/>
                <w:lang w:val="uk-UA" w:eastAsia="uk-UA"/>
              </w:rPr>
            </w:pPr>
          </w:p>
          <w:p w14:paraId="64E620E4" w14:textId="77777777" w:rsidR="00C7235E" w:rsidRPr="00E520BF" w:rsidRDefault="00C7235E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noProof/>
                <w:sz w:val="20"/>
                <w:szCs w:val="18"/>
                <w:lang w:val="uk-UA"/>
              </w:rPr>
            </w:pPr>
          </w:p>
        </w:tc>
      </w:tr>
      <w:tr w:rsidR="000E2907" w:rsidRPr="001736EF" w14:paraId="2DFF6655" w14:textId="77777777" w:rsidTr="00E520BF">
        <w:trPr>
          <w:trHeight w:val="368"/>
        </w:trPr>
        <w:tc>
          <w:tcPr>
            <w:tcW w:w="3361" w:type="dxa"/>
          </w:tcPr>
          <w:p w14:paraId="75A8F434" w14:textId="77777777" w:rsidR="000E2907" w:rsidRPr="001736EF" w:rsidRDefault="000E2907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Assumptions &amp; Constraints:</w:t>
            </w:r>
          </w:p>
        </w:tc>
        <w:tc>
          <w:tcPr>
            <w:tcW w:w="6899" w:type="dxa"/>
          </w:tcPr>
          <w:p w14:paraId="0F6B66CF" w14:textId="77777777" w:rsidR="00DF0F32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Assumptions</w:t>
            </w:r>
            <w:r w:rsidRPr="00DF0F32">
              <w:rPr>
                <w:rFonts w:ascii="Arial" w:hAnsi="Arial" w:cs="Arial"/>
                <w:sz w:val="20"/>
                <w:szCs w:val="18"/>
              </w:rPr>
              <w:tab/>
            </w:r>
          </w:p>
          <w:p w14:paraId="393DE3C5" w14:textId="7F3AD788" w:rsidR="00DF0F32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AI models will provide sufficiently accurate corrections for production use. Users will have stable internet connections for real-time corrections.</w:t>
            </w:r>
          </w:p>
          <w:p w14:paraId="7692312C" w14:textId="77777777" w:rsidR="00DF0F32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Constraints</w:t>
            </w:r>
            <w:r w:rsidRPr="00DF0F32">
              <w:rPr>
                <w:rFonts w:ascii="Arial" w:hAnsi="Arial" w:cs="Arial"/>
                <w:sz w:val="20"/>
                <w:szCs w:val="18"/>
              </w:rPr>
              <w:tab/>
            </w:r>
          </w:p>
          <w:p w14:paraId="6DAD576A" w14:textId="2653C3FB" w:rsidR="000E2907" w:rsidRPr="00DF0F32" w:rsidRDefault="00DF0F32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r w:rsidRPr="00DF0F32">
              <w:rPr>
                <w:rFonts w:ascii="Arial" w:hAnsi="Arial" w:cs="Arial"/>
                <w:sz w:val="20"/>
                <w:szCs w:val="18"/>
              </w:rPr>
              <w:t>Limited budget for premium API usage, compliance with GDPR and data privacy regulations.</w:t>
            </w:r>
          </w:p>
        </w:tc>
      </w:tr>
    </w:tbl>
    <w:p w14:paraId="3A05A937" w14:textId="5B1DC130" w:rsidR="001903DF" w:rsidRDefault="00E520BF" w:rsidP="00E520BF">
      <w:pPr>
        <w:pStyle w:val="1"/>
        <w:spacing w:before="0" w:after="0"/>
        <w:ind w:left="360"/>
        <w:rPr>
          <w:szCs w:val="24"/>
        </w:rPr>
        <w:sectPr w:rsidR="001903DF" w:rsidSect="00635E5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  <w:r>
        <w:rPr>
          <w:szCs w:val="24"/>
        </w:rPr>
        <w:br w:type="textWrapping" w:clear="all"/>
      </w:r>
    </w:p>
    <w:p w14:paraId="64A78AC8" w14:textId="374FD124" w:rsidR="00F114EC" w:rsidRPr="00E520BF" w:rsidRDefault="00FD5046" w:rsidP="00E520BF">
      <w:pPr>
        <w:pStyle w:val="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>High-level Requirements</w:t>
      </w:r>
      <w:r w:rsidR="00066535" w:rsidRPr="00937990">
        <w:rPr>
          <w:szCs w:val="24"/>
        </w:rPr>
        <w:t xml:space="preserve"> 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6840"/>
      </w:tblGrid>
      <w:tr w:rsidR="00097F7C" w:rsidRPr="001736EF" w14:paraId="5E9441BC" w14:textId="77777777" w:rsidTr="001736EF">
        <w:trPr>
          <w:tblHeader/>
        </w:trPr>
        <w:tc>
          <w:tcPr>
            <w:tcW w:w="3330" w:type="dxa"/>
            <w:shd w:val="clear" w:color="auto" w:fill="E0E0E0"/>
          </w:tcPr>
          <w:p w14:paraId="0A83FF5D" w14:textId="77777777" w:rsidR="00097F7C" w:rsidRPr="001736EF" w:rsidRDefault="00F97D45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Requirement</w:t>
            </w:r>
            <w:r w:rsidR="00A5200C" w:rsidRPr="001736EF">
              <w:rPr>
                <w:b/>
                <w:szCs w:val="22"/>
              </w:rPr>
              <w:t xml:space="preserve"> Area</w:t>
            </w:r>
            <w:r w:rsidR="00390A8C" w:rsidRPr="001736EF">
              <w:rPr>
                <w:b/>
                <w:szCs w:val="22"/>
              </w:rPr>
              <w:t xml:space="preserve"> </w:t>
            </w:r>
          </w:p>
        </w:tc>
        <w:tc>
          <w:tcPr>
            <w:tcW w:w="6840" w:type="dxa"/>
            <w:shd w:val="clear" w:color="auto" w:fill="E0E0E0"/>
          </w:tcPr>
          <w:p w14:paraId="04E84B0F" w14:textId="77777777" w:rsidR="00097F7C" w:rsidRPr="001736EF" w:rsidRDefault="00DB079B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Projected</w:t>
            </w:r>
            <w:r w:rsidR="000A5F61" w:rsidRPr="001736EF">
              <w:rPr>
                <w:b/>
                <w:szCs w:val="22"/>
              </w:rPr>
              <w:t xml:space="preserve"> Steps</w:t>
            </w:r>
            <w:r w:rsidR="00EA06FB" w:rsidRPr="001736EF">
              <w:rPr>
                <w:b/>
                <w:szCs w:val="22"/>
              </w:rPr>
              <w:t>/</w:t>
            </w:r>
            <w:r w:rsidR="00A5200C" w:rsidRPr="001736EF">
              <w:rPr>
                <w:b/>
                <w:szCs w:val="22"/>
              </w:rPr>
              <w:t>Comments</w:t>
            </w:r>
          </w:p>
        </w:tc>
      </w:tr>
      <w:tr w:rsidR="00E520BF" w:rsidRPr="001736EF" w14:paraId="70507803" w14:textId="77777777" w:rsidTr="001736EF">
        <w:trPr>
          <w:cantSplit/>
        </w:trPr>
        <w:tc>
          <w:tcPr>
            <w:tcW w:w="3330" w:type="dxa"/>
          </w:tcPr>
          <w:p w14:paraId="78AAA77B" w14:textId="4928C857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AI-Powered Grammar</w:t>
            </w:r>
            <w:r w:rsidRPr="00E520BF">
              <w:rPr>
                <w:rFonts w:ascii="Arial" w:hAnsi="Arial" w:cs="Arial"/>
              </w:rPr>
              <w:t xml:space="preserve"> </w:t>
            </w:r>
            <w:r w:rsidRPr="00E520BF">
              <w:rPr>
                <w:rFonts w:ascii="Arial" w:hAnsi="Arial" w:cs="Arial"/>
              </w:rPr>
              <w:t>and Spell Checking</w:t>
            </w:r>
          </w:p>
        </w:tc>
        <w:tc>
          <w:tcPr>
            <w:tcW w:w="6840" w:type="dxa"/>
          </w:tcPr>
          <w:p w14:paraId="45E7FFE3" w14:textId="41A300E6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Implement a real-time grammar and spell checking system using AI-driven models. This includes integrating APIs such as Grammarly or developing a custom solution.</w:t>
            </w:r>
          </w:p>
        </w:tc>
      </w:tr>
      <w:tr w:rsidR="00E520BF" w:rsidRPr="001736EF" w14:paraId="0F1D98BA" w14:textId="77777777" w:rsidTr="001736EF">
        <w:trPr>
          <w:cantSplit/>
        </w:trPr>
        <w:tc>
          <w:tcPr>
            <w:tcW w:w="3330" w:type="dxa"/>
          </w:tcPr>
          <w:p w14:paraId="5A18EF0B" w14:textId="256644E2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Multilingual Translation</w:t>
            </w:r>
          </w:p>
        </w:tc>
        <w:tc>
          <w:tcPr>
            <w:tcW w:w="6840" w:type="dxa"/>
          </w:tcPr>
          <w:p w14:paraId="09975ED4" w14:textId="5F6D56F6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Integrate a multilingual translation module supporting various languages and language variations (e.g., British and American English). Use APIs like DeepL.</w:t>
            </w:r>
          </w:p>
        </w:tc>
      </w:tr>
      <w:tr w:rsidR="00E520BF" w:rsidRPr="001736EF" w14:paraId="5179A473" w14:textId="77777777" w:rsidTr="001736EF">
        <w:trPr>
          <w:cantSplit/>
        </w:trPr>
        <w:tc>
          <w:tcPr>
            <w:tcW w:w="3330" w:type="dxa"/>
          </w:tcPr>
          <w:p w14:paraId="7D78C366" w14:textId="00ADF270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User Interface (UI)</w:t>
            </w:r>
          </w:p>
        </w:tc>
        <w:tc>
          <w:tcPr>
            <w:tcW w:w="6840" w:type="dxa"/>
          </w:tcPr>
          <w:p w14:paraId="1CED2A3A" w14:textId="2C3A68B6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Design a responsive, user-friendly web interface that provides easy text input, correction suggestions, and translation options. Ensure cross-device accessibility.</w:t>
            </w:r>
          </w:p>
        </w:tc>
      </w:tr>
      <w:tr w:rsidR="00E520BF" w:rsidRPr="001736EF" w14:paraId="70B616A8" w14:textId="77777777" w:rsidTr="001736EF">
        <w:trPr>
          <w:cantSplit/>
        </w:trPr>
        <w:tc>
          <w:tcPr>
            <w:tcW w:w="3330" w:type="dxa"/>
          </w:tcPr>
          <w:p w14:paraId="42A69E27" w14:textId="57CFE688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API Integration</w:t>
            </w:r>
          </w:p>
        </w:tc>
        <w:tc>
          <w:tcPr>
            <w:tcW w:w="6840" w:type="dxa"/>
          </w:tcPr>
          <w:p w14:paraId="0D0E17DC" w14:textId="5DCBE1A2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Integrate external language processing APIs (e.g., Grammarly for grammar checks, DeepL for translations) for enhanced text correction and translation accuracy.</w:t>
            </w:r>
          </w:p>
        </w:tc>
      </w:tr>
      <w:tr w:rsidR="00E520BF" w:rsidRPr="001736EF" w14:paraId="187FE777" w14:textId="77777777" w:rsidTr="001736EF">
        <w:trPr>
          <w:cantSplit/>
        </w:trPr>
        <w:tc>
          <w:tcPr>
            <w:tcW w:w="3330" w:type="dxa"/>
          </w:tcPr>
          <w:p w14:paraId="14900CAA" w14:textId="719BED7F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User History Feature</w:t>
            </w:r>
          </w:p>
        </w:tc>
        <w:tc>
          <w:tcPr>
            <w:tcW w:w="6840" w:type="dxa"/>
          </w:tcPr>
          <w:p w14:paraId="7542A34E" w14:textId="05F325B0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Develop an optional feature that allows users to save and review their previous text corrections, enhancing user experience and usability.</w:t>
            </w:r>
          </w:p>
        </w:tc>
      </w:tr>
      <w:tr w:rsidR="00E520BF" w:rsidRPr="001736EF" w14:paraId="658F1506" w14:textId="77777777" w:rsidTr="001736EF">
        <w:trPr>
          <w:cantSplit/>
        </w:trPr>
        <w:tc>
          <w:tcPr>
            <w:tcW w:w="3330" w:type="dxa"/>
          </w:tcPr>
          <w:p w14:paraId="7DDF8B15" w14:textId="5BF990DA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Technical Environment</w:t>
            </w:r>
          </w:p>
        </w:tc>
        <w:tc>
          <w:tcPr>
            <w:tcW w:w="6840" w:type="dxa"/>
          </w:tcPr>
          <w:p w14:paraId="03E79015" w14:textId="1036D2B7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Develop the system using modern web technologies (e.g., React for frontend, Node.js for backend). Ensure scalability, performance optimization, and secure API handling.</w:t>
            </w:r>
          </w:p>
        </w:tc>
      </w:tr>
    </w:tbl>
    <w:p w14:paraId="0560CC14" w14:textId="7516582C" w:rsidR="00F114EC" w:rsidRPr="00F114EC" w:rsidRDefault="00C717E3" w:rsidP="00E520BF">
      <w:pPr>
        <w:pStyle w:val="1"/>
        <w:numPr>
          <w:ilvl w:val="0"/>
          <w:numId w:val="11"/>
        </w:numPr>
        <w:spacing w:before="360"/>
      </w:pPr>
      <w:r>
        <w:t>High-level Deliverables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6210"/>
      </w:tblGrid>
      <w:tr w:rsidR="00C717E3" w:rsidRPr="001736EF" w14:paraId="5D5ABF98" w14:textId="77777777" w:rsidTr="001736EF">
        <w:trPr>
          <w:trHeight w:val="668"/>
          <w:tblHeader/>
        </w:trPr>
        <w:tc>
          <w:tcPr>
            <w:tcW w:w="3960" w:type="dxa"/>
            <w:shd w:val="clear" w:color="auto" w:fill="E0E0E0"/>
          </w:tcPr>
          <w:p w14:paraId="287A99F9" w14:textId="611BE290" w:rsidR="0047021F" w:rsidRPr="00E520BF" w:rsidRDefault="00E1193A" w:rsidP="00E520B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Deliverable </w:t>
            </w:r>
            <w:r w:rsidR="00EE25DC" w:rsidRPr="001736EF">
              <w:rPr>
                <w:b/>
                <w:szCs w:val="22"/>
              </w:rPr>
              <w:t>Type</w:t>
            </w:r>
            <w:r w:rsidR="0047021F" w:rsidRPr="001736EF">
              <w:rPr>
                <w:b/>
                <w:szCs w:val="22"/>
              </w:rPr>
              <w:t xml:space="preserve"> </w:t>
            </w:r>
          </w:p>
        </w:tc>
        <w:tc>
          <w:tcPr>
            <w:tcW w:w="6210" w:type="dxa"/>
            <w:shd w:val="clear" w:color="auto" w:fill="E0E0E0"/>
          </w:tcPr>
          <w:p w14:paraId="0271A886" w14:textId="77777777" w:rsidR="00C717E3" w:rsidRPr="001736EF" w:rsidRDefault="00EE25DC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</w:t>
            </w:r>
          </w:p>
        </w:tc>
      </w:tr>
      <w:tr w:rsidR="00E520BF" w:rsidRPr="001736EF" w14:paraId="371BC7F1" w14:textId="77777777" w:rsidTr="001736EF">
        <w:trPr>
          <w:cantSplit/>
          <w:trHeight w:val="346"/>
        </w:trPr>
        <w:tc>
          <w:tcPr>
            <w:tcW w:w="3960" w:type="dxa"/>
          </w:tcPr>
          <w:p w14:paraId="7D751CC8" w14:textId="01C6C69B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Business Process</w:t>
            </w:r>
          </w:p>
        </w:tc>
        <w:tc>
          <w:tcPr>
            <w:tcW w:w="6210" w:type="dxa"/>
          </w:tcPr>
          <w:p w14:paraId="10DE3173" w14:textId="41BDE4C7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AI-Powered Grammar Checker: A fully functional tool that identifies and corrects grammatical, spelling, and stylistic errors.</w:t>
            </w:r>
          </w:p>
        </w:tc>
      </w:tr>
      <w:tr w:rsidR="00E520BF" w:rsidRPr="001736EF" w14:paraId="4CDE9080" w14:textId="77777777" w:rsidTr="001736EF">
        <w:trPr>
          <w:cantSplit/>
          <w:trHeight w:val="346"/>
        </w:trPr>
        <w:tc>
          <w:tcPr>
            <w:tcW w:w="3960" w:type="dxa"/>
          </w:tcPr>
          <w:p w14:paraId="3FD2471C" w14:textId="2CFE702D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Business Process</w:t>
            </w:r>
          </w:p>
        </w:tc>
        <w:tc>
          <w:tcPr>
            <w:tcW w:w="6210" w:type="dxa"/>
          </w:tcPr>
          <w:p w14:paraId="00FEDFDB" w14:textId="38223C93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Multilingual Translation Module: A system providing real-time translations for multiple languages, including language variations.</w:t>
            </w:r>
          </w:p>
        </w:tc>
      </w:tr>
      <w:tr w:rsidR="00E520BF" w:rsidRPr="001736EF" w14:paraId="329F1EE7" w14:textId="77777777" w:rsidTr="001736EF">
        <w:trPr>
          <w:cantSplit/>
          <w:trHeight w:val="346"/>
        </w:trPr>
        <w:tc>
          <w:tcPr>
            <w:tcW w:w="3960" w:type="dxa"/>
          </w:tcPr>
          <w:p w14:paraId="115A6455" w14:textId="147A9F28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Business Process</w:t>
            </w:r>
          </w:p>
        </w:tc>
        <w:tc>
          <w:tcPr>
            <w:tcW w:w="6210" w:type="dxa"/>
          </w:tcPr>
          <w:p w14:paraId="53C7CA0C" w14:textId="3F388D82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Web-Based User Interface: A responsive, user-friendly UI that allows users to interact with the grammar checker and translation module.</w:t>
            </w:r>
          </w:p>
        </w:tc>
      </w:tr>
      <w:tr w:rsidR="00E520BF" w:rsidRPr="001736EF" w14:paraId="1F0C2A09" w14:textId="77777777" w:rsidTr="001736EF">
        <w:trPr>
          <w:cantSplit/>
          <w:trHeight w:val="346"/>
        </w:trPr>
        <w:tc>
          <w:tcPr>
            <w:tcW w:w="3960" w:type="dxa"/>
          </w:tcPr>
          <w:p w14:paraId="1D715704" w14:textId="7799951B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Business Process</w:t>
            </w:r>
          </w:p>
        </w:tc>
        <w:tc>
          <w:tcPr>
            <w:tcW w:w="6210" w:type="dxa"/>
          </w:tcPr>
          <w:p w14:paraId="2023F8CA" w14:textId="59FA27B1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User History Feature: An optional feature that enables users to save and review their previous text corrections.</w:t>
            </w:r>
          </w:p>
        </w:tc>
      </w:tr>
      <w:tr w:rsidR="00E520BF" w:rsidRPr="001736EF" w14:paraId="6812B406" w14:textId="77777777" w:rsidTr="001736EF">
        <w:trPr>
          <w:cantSplit/>
          <w:trHeight w:val="346"/>
        </w:trPr>
        <w:tc>
          <w:tcPr>
            <w:tcW w:w="3960" w:type="dxa"/>
          </w:tcPr>
          <w:p w14:paraId="30B56E24" w14:textId="6CD186F1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Project Management</w:t>
            </w:r>
          </w:p>
        </w:tc>
        <w:tc>
          <w:tcPr>
            <w:tcW w:w="6210" w:type="dxa"/>
          </w:tcPr>
          <w:p w14:paraId="3B4F30DF" w14:textId="3D32BCFE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Project Plan and Timeline: A detailed project plan outlining key milestones, timelines, and resource allocation for the project's success.</w:t>
            </w:r>
          </w:p>
        </w:tc>
      </w:tr>
      <w:tr w:rsidR="00E520BF" w:rsidRPr="001736EF" w14:paraId="1F3BA1A1" w14:textId="77777777" w:rsidTr="001736EF">
        <w:trPr>
          <w:cantSplit/>
          <w:trHeight w:val="346"/>
        </w:trPr>
        <w:tc>
          <w:tcPr>
            <w:tcW w:w="3960" w:type="dxa"/>
          </w:tcPr>
          <w:p w14:paraId="3091424A" w14:textId="5E893669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Project Management</w:t>
            </w:r>
          </w:p>
        </w:tc>
        <w:tc>
          <w:tcPr>
            <w:tcW w:w="6210" w:type="dxa"/>
          </w:tcPr>
          <w:p w14:paraId="4FA8F13D" w14:textId="50F947B0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Risk Management Plan: A document outlining potential risks and corresponding mitigation strategies for the successful delivery of the project.</w:t>
            </w:r>
          </w:p>
        </w:tc>
      </w:tr>
      <w:tr w:rsidR="00E520BF" w:rsidRPr="001736EF" w14:paraId="6BF58FD5" w14:textId="77777777" w:rsidTr="001736EF">
        <w:trPr>
          <w:cantSplit/>
          <w:trHeight w:val="346"/>
        </w:trPr>
        <w:tc>
          <w:tcPr>
            <w:tcW w:w="3960" w:type="dxa"/>
          </w:tcPr>
          <w:p w14:paraId="4DB4699D" w14:textId="06401A36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Project Management</w:t>
            </w:r>
          </w:p>
        </w:tc>
        <w:tc>
          <w:tcPr>
            <w:tcW w:w="6210" w:type="dxa"/>
          </w:tcPr>
          <w:p w14:paraId="1D449ADB" w14:textId="643A32FA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Testing and Optimization Report: A report that tracks the results of testing phases, including bug fixes, optimizations, and performance improvements.</w:t>
            </w:r>
          </w:p>
        </w:tc>
      </w:tr>
      <w:tr w:rsidR="00E520BF" w:rsidRPr="001736EF" w14:paraId="031129C4" w14:textId="77777777" w:rsidTr="001736EF">
        <w:trPr>
          <w:trHeight w:val="346"/>
        </w:trPr>
        <w:tc>
          <w:tcPr>
            <w:tcW w:w="3960" w:type="dxa"/>
          </w:tcPr>
          <w:p w14:paraId="469BDB22" w14:textId="27C284DA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Project Management</w:t>
            </w:r>
          </w:p>
        </w:tc>
        <w:tc>
          <w:tcPr>
            <w:tcW w:w="6210" w:type="dxa"/>
          </w:tcPr>
          <w:p w14:paraId="643291D3" w14:textId="6C6F657A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Deployment and User Feedback Report: A document detailing the deployment phase and feedback from initial users for further improvement.</w:t>
            </w:r>
          </w:p>
        </w:tc>
      </w:tr>
    </w:tbl>
    <w:p w14:paraId="436C08E5" w14:textId="77777777" w:rsidR="008851FE" w:rsidRDefault="008851FE" w:rsidP="00F114EC">
      <w:pPr>
        <w:pStyle w:val="1"/>
        <w:numPr>
          <w:ilvl w:val="0"/>
          <w:numId w:val="11"/>
        </w:numPr>
        <w:spacing w:before="360"/>
      </w:pPr>
      <w:r>
        <w:t>High-level Timeline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4"/>
        <w:gridCol w:w="1796"/>
        <w:gridCol w:w="1730"/>
      </w:tblGrid>
      <w:tr w:rsidR="00C54889" w:rsidRPr="001736EF" w14:paraId="3A7D69CB" w14:textId="77777777" w:rsidTr="001736EF">
        <w:trPr>
          <w:trHeight w:val="428"/>
          <w:tblHeader/>
        </w:trPr>
        <w:tc>
          <w:tcPr>
            <w:tcW w:w="6644" w:type="dxa"/>
            <w:shd w:val="clear" w:color="auto" w:fill="E0E0E0"/>
          </w:tcPr>
          <w:p w14:paraId="258F089B" w14:textId="77777777" w:rsidR="006A24CC" w:rsidRPr="001736EF" w:rsidRDefault="006A24CC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Milestone</w:t>
            </w:r>
          </w:p>
        </w:tc>
        <w:tc>
          <w:tcPr>
            <w:tcW w:w="1796" w:type="dxa"/>
            <w:shd w:val="clear" w:color="auto" w:fill="E0E0E0"/>
          </w:tcPr>
          <w:p w14:paraId="7B49E9A3" w14:textId="77777777" w:rsidR="006A24CC" w:rsidRPr="001736EF" w:rsidRDefault="00C1083B" w:rsidP="001736EF">
            <w:pPr>
              <w:pStyle w:val="a2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Target</w:t>
            </w:r>
            <w:r w:rsidR="00F94762" w:rsidRPr="001736EF">
              <w:rPr>
                <w:b/>
                <w:szCs w:val="22"/>
              </w:rPr>
              <w:t xml:space="preserve"> </w:t>
            </w:r>
            <w:r w:rsidR="006A24CC" w:rsidRPr="001736EF">
              <w:rPr>
                <w:b/>
                <w:szCs w:val="22"/>
              </w:rPr>
              <w:t>Date</w:t>
            </w:r>
          </w:p>
        </w:tc>
        <w:tc>
          <w:tcPr>
            <w:tcW w:w="1730" w:type="dxa"/>
            <w:shd w:val="clear" w:color="auto" w:fill="E0E0E0"/>
          </w:tcPr>
          <w:p w14:paraId="5D950F6B" w14:textId="77777777" w:rsidR="006A24CC" w:rsidRPr="001736EF" w:rsidRDefault="008B2964" w:rsidP="001736EF">
            <w:pPr>
              <w:pStyle w:val="a2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Date </w:t>
            </w:r>
            <w:r w:rsidR="00141577" w:rsidRPr="001736EF">
              <w:rPr>
                <w:b/>
                <w:szCs w:val="22"/>
              </w:rPr>
              <w:t>Achieved</w:t>
            </w:r>
          </w:p>
        </w:tc>
      </w:tr>
      <w:tr w:rsidR="00E520BF" w:rsidRPr="001736EF" w14:paraId="6047D90B" w14:textId="77777777" w:rsidTr="001736EF">
        <w:trPr>
          <w:cantSplit/>
          <w:trHeight w:val="370"/>
        </w:trPr>
        <w:tc>
          <w:tcPr>
            <w:tcW w:w="6644" w:type="dxa"/>
          </w:tcPr>
          <w:p w14:paraId="78505620" w14:textId="31714599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bCs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Requirements Gathering and Planning</w:t>
            </w:r>
          </w:p>
        </w:tc>
        <w:tc>
          <w:tcPr>
            <w:tcW w:w="1796" w:type="dxa"/>
          </w:tcPr>
          <w:p w14:paraId="3D051178" w14:textId="6187D7AC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2 weeks</w:t>
            </w:r>
          </w:p>
        </w:tc>
        <w:tc>
          <w:tcPr>
            <w:tcW w:w="1730" w:type="dxa"/>
          </w:tcPr>
          <w:p w14:paraId="067C0E93" w14:textId="77777777" w:rsidR="00E520BF" w:rsidRPr="00E520BF" w:rsidRDefault="00E520BF" w:rsidP="00E520BF">
            <w:pPr>
              <w:jc w:val="center"/>
              <w:rPr>
                <w:rFonts w:ascii="Arial" w:hAnsi="Arial" w:cs="Arial"/>
              </w:rPr>
            </w:pPr>
          </w:p>
        </w:tc>
      </w:tr>
      <w:tr w:rsidR="00E520BF" w:rsidRPr="001736EF" w14:paraId="171C109D" w14:textId="77777777" w:rsidTr="001736EF">
        <w:trPr>
          <w:cantSplit/>
          <w:trHeight w:val="370"/>
        </w:trPr>
        <w:tc>
          <w:tcPr>
            <w:tcW w:w="6644" w:type="dxa"/>
          </w:tcPr>
          <w:p w14:paraId="3F5E6B50" w14:textId="3369BA33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lastRenderedPageBreak/>
              <w:t>Development</w:t>
            </w:r>
          </w:p>
        </w:tc>
        <w:tc>
          <w:tcPr>
            <w:tcW w:w="1796" w:type="dxa"/>
          </w:tcPr>
          <w:p w14:paraId="2447C09E" w14:textId="7A1912C3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4 weeks</w:t>
            </w:r>
          </w:p>
        </w:tc>
        <w:tc>
          <w:tcPr>
            <w:tcW w:w="1730" w:type="dxa"/>
          </w:tcPr>
          <w:p w14:paraId="6FB53E18" w14:textId="77777777" w:rsidR="00E520BF" w:rsidRPr="00E520BF" w:rsidRDefault="00E520BF" w:rsidP="00E520BF">
            <w:pPr>
              <w:pStyle w:val="a2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520BF" w:rsidRPr="001736EF" w14:paraId="5039D1E4" w14:textId="77777777" w:rsidTr="001736EF">
        <w:trPr>
          <w:cantSplit/>
          <w:trHeight w:val="370"/>
        </w:trPr>
        <w:tc>
          <w:tcPr>
            <w:tcW w:w="6644" w:type="dxa"/>
          </w:tcPr>
          <w:p w14:paraId="2AB60E1C" w14:textId="2EF1B3AF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Testing and Optimization</w:t>
            </w:r>
          </w:p>
        </w:tc>
        <w:tc>
          <w:tcPr>
            <w:tcW w:w="1796" w:type="dxa"/>
          </w:tcPr>
          <w:p w14:paraId="25480F0E" w14:textId="09870955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2 weeks</w:t>
            </w:r>
          </w:p>
        </w:tc>
        <w:tc>
          <w:tcPr>
            <w:tcW w:w="1730" w:type="dxa"/>
          </w:tcPr>
          <w:p w14:paraId="58765F7B" w14:textId="77777777" w:rsidR="00E520BF" w:rsidRPr="00E520BF" w:rsidRDefault="00E520BF" w:rsidP="00E520BF">
            <w:pPr>
              <w:jc w:val="center"/>
              <w:rPr>
                <w:rFonts w:ascii="Arial" w:hAnsi="Arial" w:cs="Arial"/>
              </w:rPr>
            </w:pPr>
          </w:p>
        </w:tc>
      </w:tr>
      <w:tr w:rsidR="00E520BF" w:rsidRPr="001736EF" w14:paraId="578DE376" w14:textId="77777777" w:rsidTr="001736EF">
        <w:trPr>
          <w:cantSplit/>
          <w:trHeight w:val="370"/>
        </w:trPr>
        <w:tc>
          <w:tcPr>
            <w:tcW w:w="6644" w:type="dxa"/>
          </w:tcPr>
          <w:p w14:paraId="5535FA5C" w14:textId="1C7DC3AB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Deployment and Initial User Testing</w:t>
            </w:r>
          </w:p>
        </w:tc>
        <w:tc>
          <w:tcPr>
            <w:tcW w:w="1796" w:type="dxa"/>
          </w:tcPr>
          <w:p w14:paraId="12D26FCB" w14:textId="1FC83D08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2 weeks</w:t>
            </w:r>
          </w:p>
        </w:tc>
        <w:tc>
          <w:tcPr>
            <w:tcW w:w="1730" w:type="dxa"/>
          </w:tcPr>
          <w:p w14:paraId="2E178674" w14:textId="77777777" w:rsidR="00E520BF" w:rsidRPr="00E520BF" w:rsidRDefault="00E520BF" w:rsidP="00E520B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F7FD4C" w14:textId="77777777" w:rsidR="00835E81" w:rsidRDefault="00835E81" w:rsidP="00835E81">
      <w:pPr>
        <w:pStyle w:val="1"/>
        <w:numPr>
          <w:ilvl w:val="0"/>
          <w:numId w:val="11"/>
        </w:numPr>
        <w:spacing w:before="480"/>
        <w:rPr>
          <w:szCs w:val="24"/>
        </w:rPr>
        <w:sectPr w:rsidR="00835E81" w:rsidSect="002152E6">
          <w:headerReference w:type="first" r:id="rId14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14:paraId="0F36BE6D" w14:textId="457778C5" w:rsidR="00ED606B" w:rsidRPr="00E520BF" w:rsidRDefault="006576D5" w:rsidP="00E520BF">
      <w:pPr>
        <w:pStyle w:val="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 xml:space="preserve">High-level </w:t>
      </w:r>
      <w:r w:rsidR="00983525" w:rsidRPr="00937990">
        <w:rPr>
          <w:szCs w:val="24"/>
        </w:rPr>
        <w:t xml:space="preserve">LOE </w:t>
      </w:r>
      <w:r w:rsidR="005C44DD" w:rsidRPr="00937990">
        <w:rPr>
          <w:szCs w:val="24"/>
        </w:rPr>
        <w:t>Estimate</w:t>
      </w:r>
      <w:r w:rsidR="00983525" w:rsidRPr="00937990">
        <w:rPr>
          <w:szCs w:val="24"/>
        </w:rPr>
        <w:t>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1620"/>
        <w:gridCol w:w="4410"/>
      </w:tblGrid>
      <w:tr w:rsidR="000C210C" w:rsidRPr="001736EF" w14:paraId="24AEFEA0" w14:textId="77777777" w:rsidTr="001736EF">
        <w:trPr>
          <w:tblHeader/>
        </w:trPr>
        <w:tc>
          <w:tcPr>
            <w:tcW w:w="4140" w:type="dxa"/>
            <w:shd w:val="clear" w:color="auto" w:fill="E0E0E0"/>
            <w:vAlign w:val="bottom"/>
          </w:tcPr>
          <w:p w14:paraId="423420AF" w14:textId="77777777" w:rsidR="006576D5" w:rsidRPr="001736EF" w:rsidRDefault="00C76C62" w:rsidP="001736EF">
            <w:pPr>
              <w:pStyle w:val="a2"/>
              <w:spacing w:after="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 of Effort</w:t>
            </w:r>
          </w:p>
        </w:tc>
        <w:tc>
          <w:tcPr>
            <w:tcW w:w="1620" w:type="dxa"/>
            <w:shd w:val="clear" w:color="auto" w:fill="E0E0E0"/>
            <w:vAlign w:val="bottom"/>
          </w:tcPr>
          <w:p w14:paraId="64D69F2E" w14:textId="77777777" w:rsidR="006576D5" w:rsidRPr="001736EF" w:rsidRDefault="000C210C" w:rsidP="001736EF">
            <w:pPr>
              <w:pStyle w:val="a2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Estimated </w:t>
            </w:r>
            <w:r w:rsidR="00FE5410" w:rsidRPr="001736EF">
              <w:rPr>
                <w:b/>
                <w:szCs w:val="22"/>
              </w:rPr>
              <w:t># Hours</w:t>
            </w:r>
            <w:r w:rsidR="008F66CB" w:rsidRPr="001736EF">
              <w:rPr>
                <w:b/>
                <w:szCs w:val="22"/>
              </w:rPr>
              <w:t xml:space="preserve"> across # Days to</w:t>
            </w:r>
            <w:r w:rsidR="00C76C62" w:rsidRPr="001736EF">
              <w:rPr>
                <w:b/>
                <w:szCs w:val="22"/>
              </w:rPr>
              <w:t xml:space="preserve"> Complete</w:t>
            </w:r>
          </w:p>
        </w:tc>
        <w:tc>
          <w:tcPr>
            <w:tcW w:w="4410" w:type="dxa"/>
            <w:shd w:val="clear" w:color="auto" w:fill="E0E0E0"/>
            <w:vAlign w:val="bottom"/>
          </w:tcPr>
          <w:p w14:paraId="18A59E1A" w14:textId="77777777" w:rsidR="006576D5" w:rsidRPr="001736EF" w:rsidRDefault="000C210C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Comments</w:t>
            </w:r>
          </w:p>
        </w:tc>
      </w:tr>
      <w:tr w:rsidR="00E520BF" w:rsidRPr="001736EF" w14:paraId="54C003E5" w14:textId="77777777" w:rsidTr="001736EF">
        <w:trPr>
          <w:cantSplit/>
        </w:trPr>
        <w:tc>
          <w:tcPr>
            <w:tcW w:w="4140" w:type="dxa"/>
          </w:tcPr>
          <w:p w14:paraId="686AF5EC" w14:textId="2BD93F92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Requirements Gathering and Planning</w:t>
            </w:r>
          </w:p>
        </w:tc>
        <w:tc>
          <w:tcPr>
            <w:tcW w:w="1620" w:type="dxa"/>
          </w:tcPr>
          <w:p w14:paraId="6A69489B" w14:textId="48687EA2" w:rsidR="00E520BF" w:rsidRPr="00E520BF" w:rsidRDefault="00E520BF" w:rsidP="00E520BF">
            <w:pPr>
              <w:jc w:val="center"/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40 hours (5 days)</w:t>
            </w:r>
          </w:p>
        </w:tc>
        <w:tc>
          <w:tcPr>
            <w:tcW w:w="4410" w:type="dxa"/>
          </w:tcPr>
          <w:p w14:paraId="64135566" w14:textId="6BCEE856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Includes meetings, documentation, and planning activities.</w:t>
            </w:r>
          </w:p>
        </w:tc>
      </w:tr>
      <w:tr w:rsidR="00E520BF" w:rsidRPr="001736EF" w14:paraId="79C89FA7" w14:textId="77777777" w:rsidTr="001736EF">
        <w:trPr>
          <w:cantSplit/>
        </w:trPr>
        <w:tc>
          <w:tcPr>
            <w:tcW w:w="4140" w:type="dxa"/>
          </w:tcPr>
          <w:p w14:paraId="656239DC" w14:textId="7BB42320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Development (Backend and Frontend)</w:t>
            </w:r>
          </w:p>
        </w:tc>
        <w:tc>
          <w:tcPr>
            <w:tcW w:w="1620" w:type="dxa"/>
          </w:tcPr>
          <w:p w14:paraId="0452ACAE" w14:textId="48B47471" w:rsidR="00E520BF" w:rsidRPr="00E520BF" w:rsidRDefault="00E520BF" w:rsidP="00E520BF">
            <w:pPr>
              <w:pStyle w:val="a2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160 hours (20 days)</w:t>
            </w:r>
          </w:p>
        </w:tc>
        <w:tc>
          <w:tcPr>
            <w:tcW w:w="4410" w:type="dxa"/>
          </w:tcPr>
          <w:p w14:paraId="72B73712" w14:textId="4DE3E998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Involves coding the core features and user interface.</w:t>
            </w:r>
          </w:p>
        </w:tc>
      </w:tr>
      <w:tr w:rsidR="00E520BF" w:rsidRPr="001736EF" w14:paraId="454629B0" w14:textId="77777777" w:rsidTr="001736EF">
        <w:trPr>
          <w:cantSplit/>
        </w:trPr>
        <w:tc>
          <w:tcPr>
            <w:tcW w:w="4140" w:type="dxa"/>
          </w:tcPr>
          <w:p w14:paraId="20A1BC16" w14:textId="3B853E31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UI/UX Design</w:t>
            </w:r>
          </w:p>
        </w:tc>
        <w:tc>
          <w:tcPr>
            <w:tcW w:w="1620" w:type="dxa"/>
          </w:tcPr>
          <w:p w14:paraId="77B9598D" w14:textId="01AFACB4" w:rsidR="00E520BF" w:rsidRPr="00E520BF" w:rsidRDefault="00E520BF" w:rsidP="00E520BF">
            <w:pPr>
              <w:jc w:val="center"/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60 hours (7.5 days)</w:t>
            </w:r>
          </w:p>
        </w:tc>
        <w:tc>
          <w:tcPr>
            <w:tcW w:w="4410" w:type="dxa"/>
          </w:tcPr>
          <w:p w14:paraId="1CAD73F4" w14:textId="4B813322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Design the user interface and ensure ease of use.</w:t>
            </w:r>
          </w:p>
        </w:tc>
      </w:tr>
      <w:tr w:rsidR="00E520BF" w:rsidRPr="001736EF" w14:paraId="3013B2BE" w14:textId="77777777" w:rsidTr="001736EF">
        <w:trPr>
          <w:cantSplit/>
        </w:trPr>
        <w:tc>
          <w:tcPr>
            <w:tcW w:w="4140" w:type="dxa"/>
          </w:tcPr>
          <w:p w14:paraId="2FBA1ACF" w14:textId="36936C9B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API Integration</w:t>
            </w:r>
          </w:p>
        </w:tc>
        <w:tc>
          <w:tcPr>
            <w:tcW w:w="1620" w:type="dxa"/>
          </w:tcPr>
          <w:p w14:paraId="11A330D2" w14:textId="50BA4B34" w:rsidR="00E520BF" w:rsidRPr="00E520BF" w:rsidRDefault="00E520BF" w:rsidP="00E520BF">
            <w:pPr>
              <w:jc w:val="center"/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40 hours (5 days)</w:t>
            </w:r>
          </w:p>
        </w:tc>
        <w:tc>
          <w:tcPr>
            <w:tcW w:w="4410" w:type="dxa"/>
          </w:tcPr>
          <w:p w14:paraId="3C94B5EA" w14:textId="15E3DC04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Integrate external APIs for grammar and translation.</w:t>
            </w:r>
          </w:p>
        </w:tc>
      </w:tr>
      <w:tr w:rsidR="00E520BF" w:rsidRPr="001736EF" w14:paraId="6BF82FAD" w14:textId="77777777" w:rsidTr="001736EF">
        <w:trPr>
          <w:cantSplit/>
        </w:trPr>
        <w:tc>
          <w:tcPr>
            <w:tcW w:w="4140" w:type="dxa"/>
          </w:tcPr>
          <w:p w14:paraId="7EBCE99A" w14:textId="617C3BED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Testing and Optimization</w:t>
            </w:r>
          </w:p>
        </w:tc>
        <w:tc>
          <w:tcPr>
            <w:tcW w:w="1620" w:type="dxa"/>
          </w:tcPr>
          <w:p w14:paraId="305ABD32" w14:textId="7613CEF5" w:rsidR="00E520BF" w:rsidRPr="00E520BF" w:rsidRDefault="00E520BF" w:rsidP="00E520BF">
            <w:pPr>
              <w:jc w:val="center"/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60 hours (7.5 days)</w:t>
            </w:r>
          </w:p>
        </w:tc>
        <w:tc>
          <w:tcPr>
            <w:tcW w:w="4410" w:type="dxa"/>
          </w:tcPr>
          <w:p w14:paraId="2418F192" w14:textId="70F7815D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Includes testing, debugging, and performance improvements.</w:t>
            </w:r>
          </w:p>
        </w:tc>
      </w:tr>
      <w:tr w:rsidR="00E520BF" w:rsidRPr="001736EF" w14:paraId="40E93218" w14:textId="77777777" w:rsidTr="001736EF">
        <w:trPr>
          <w:cantSplit/>
        </w:trPr>
        <w:tc>
          <w:tcPr>
            <w:tcW w:w="4140" w:type="dxa"/>
          </w:tcPr>
          <w:p w14:paraId="2B49DE2F" w14:textId="622AD06F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Deployment and Initial User Testing</w:t>
            </w:r>
          </w:p>
        </w:tc>
        <w:tc>
          <w:tcPr>
            <w:tcW w:w="1620" w:type="dxa"/>
          </w:tcPr>
          <w:p w14:paraId="4BDD7EED" w14:textId="1F8B11B6" w:rsidR="00E520BF" w:rsidRPr="00E520BF" w:rsidRDefault="00E520BF" w:rsidP="00E520BF">
            <w:pPr>
              <w:jc w:val="center"/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40 hours (5 days)</w:t>
            </w:r>
          </w:p>
        </w:tc>
        <w:tc>
          <w:tcPr>
            <w:tcW w:w="4410" w:type="dxa"/>
          </w:tcPr>
          <w:p w14:paraId="0B5B1960" w14:textId="35332F5C" w:rsidR="00E520BF" w:rsidRPr="00E520BF" w:rsidRDefault="00E520BF" w:rsidP="00E520BF">
            <w:pPr>
              <w:rPr>
                <w:rFonts w:ascii="Arial" w:hAnsi="Arial" w:cs="Arial"/>
              </w:rPr>
            </w:pPr>
            <w:r w:rsidRPr="00E520BF">
              <w:rPr>
                <w:rFonts w:ascii="Arial" w:hAnsi="Arial" w:cs="Arial"/>
              </w:rPr>
              <w:t>Prepare for deployment and initial testing by users.</w:t>
            </w:r>
          </w:p>
        </w:tc>
      </w:tr>
    </w:tbl>
    <w:p w14:paraId="78DEF1EF" w14:textId="0221F0E1" w:rsidR="00F114EC" w:rsidRPr="00E520BF" w:rsidRDefault="00DB079B" w:rsidP="00E520BF">
      <w:pPr>
        <w:pStyle w:val="1"/>
        <w:numPr>
          <w:ilvl w:val="0"/>
          <w:numId w:val="11"/>
        </w:numPr>
        <w:spacing w:before="360"/>
        <w:rPr>
          <w:szCs w:val="24"/>
        </w:rPr>
      </w:pPr>
      <w:r w:rsidRPr="00937990">
        <w:rPr>
          <w:szCs w:val="24"/>
        </w:rPr>
        <w:t>Project</w:t>
      </w:r>
      <w:r w:rsidR="00F81670" w:rsidRPr="00937990">
        <w:rPr>
          <w:szCs w:val="24"/>
        </w:rPr>
        <w:t xml:space="preserve"> Team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6723"/>
      </w:tblGrid>
      <w:tr w:rsidR="00075BE4" w:rsidRPr="001736EF" w14:paraId="45A31C2B" w14:textId="77777777" w:rsidTr="001736EF">
        <w:trPr>
          <w:trHeight w:val="344"/>
          <w:tblHeader/>
        </w:trPr>
        <w:tc>
          <w:tcPr>
            <w:tcW w:w="3447" w:type="dxa"/>
            <w:tcBorders>
              <w:bottom w:val="single" w:sz="4" w:space="0" w:color="auto"/>
            </w:tcBorders>
            <w:shd w:val="clear" w:color="auto" w:fill="E0E0E0"/>
          </w:tcPr>
          <w:p w14:paraId="1BF44CF2" w14:textId="77777777" w:rsidR="00075BE4" w:rsidRPr="001736EF" w:rsidRDefault="00DB079B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</w:t>
            </w:r>
            <w:r w:rsidR="00075BE4" w:rsidRPr="001736EF">
              <w:rPr>
                <w:b/>
                <w:szCs w:val="22"/>
              </w:rPr>
              <w:t xml:space="preserve"> Groups</w:t>
            </w:r>
          </w:p>
        </w:tc>
        <w:tc>
          <w:tcPr>
            <w:tcW w:w="6723" w:type="dxa"/>
            <w:tcBorders>
              <w:bottom w:val="single" w:sz="4" w:space="0" w:color="auto"/>
            </w:tcBorders>
            <w:shd w:val="clear" w:color="auto" w:fill="E0E0E0"/>
          </w:tcPr>
          <w:p w14:paraId="0638A1C8" w14:textId="77777777" w:rsidR="00075BE4" w:rsidRPr="001736EF" w:rsidRDefault="00075BE4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Division/Units Represented</w:t>
            </w:r>
          </w:p>
        </w:tc>
      </w:tr>
      <w:tr w:rsidR="00075BE4" w:rsidRPr="001736EF" w14:paraId="6EF3662F" w14:textId="77777777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8566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Core Group(s):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16637C" w14:textId="49059B4A" w:rsidR="00075BE4" w:rsidRPr="00E520BF" w:rsidRDefault="00E520BF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Development Team (Backend, Frontend, UI/UX)</w:t>
            </w:r>
          </w:p>
        </w:tc>
      </w:tr>
      <w:tr w:rsidR="00075BE4" w:rsidRPr="001736EF" w14:paraId="53D79196" w14:textId="77777777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069F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Subject Matter</w:t>
            </w:r>
            <w:r w:rsidR="00472901" w:rsidRPr="001736EF">
              <w:rPr>
                <w:rFonts w:ascii="Arial" w:hAnsi="Arial" w:cs="Arial"/>
                <w:bCs/>
              </w:rPr>
              <w:t>/</w:t>
            </w:r>
            <w:r w:rsidRPr="001736EF">
              <w:rPr>
                <w:rFonts w:ascii="Arial" w:hAnsi="Arial" w:cs="Arial"/>
                <w:bCs/>
              </w:rPr>
              <w:t>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ECAD1" w14:textId="5E3EAAAE" w:rsidR="00075BE4" w:rsidRPr="00E520BF" w:rsidRDefault="00E520BF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Language Processing, AI Algorithms</w:t>
            </w:r>
          </w:p>
        </w:tc>
      </w:tr>
      <w:tr w:rsidR="00075BE4" w:rsidRPr="001736EF" w14:paraId="10E41AC6" w14:textId="77777777" w:rsidTr="001736EF">
        <w:trPr>
          <w:cantSplit/>
          <w:trHeight w:val="286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0348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Technical 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FFA830" w14:textId="44D5DC79" w:rsidR="00075BE4" w:rsidRPr="00E520BF" w:rsidRDefault="00E520BF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API Integration, System Architecture</w:t>
            </w:r>
          </w:p>
        </w:tc>
      </w:tr>
      <w:tr w:rsidR="00472901" w:rsidRPr="001736EF" w14:paraId="5B056843" w14:textId="77777777" w:rsidTr="001736EF">
        <w:trPr>
          <w:cantSplit/>
          <w:trHeight w:val="40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CF89" w14:textId="77777777" w:rsidR="00472901" w:rsidRPr="001736EF" w:rsidRDefault="00472901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Other(s) (please describe):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9D77AF" w14:textId="358EB915" w:rsidR="00472901" w:rsidRPr="00E520BF" w:rsidRDefault="00E520BF" w:rsidP="001736E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Quality Assurance, Testing</w:t>
            </w:r>
          </w:p>
        </w:tc>
      </w:tr>
    </w:tbl>
    <w:p w14:paraId="797DBD8F" w14:textId="77777777" w:rsidR="00087EFD" w:rsidRDefault="000B3433" w:rsidP="00087EFD">
      <w:pPr>
        <w:pStyle w:val="1"/>
      </w:pPr>
      <w: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0"/>
        <w:gridCol w:w="6300"/>
      </w:tblGrid>
      <w:tr w:rsidR="00087EFD" w:rsidRPr="001736EF" w14:paraId="733DF747" w14:textId="77777777" w:rsidTr="001736EF">
        <w:trPr>
          <w:trHeight w:val="344"/>
          <w:tblHeader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E0E0E0"/>
          </w:tcPr>
          <w:p w14:paraId="67DE1461" w14:textId="77777777" w:rsidR="00087EFD" w:rsidRPr="001736EF" w:rsidRDefault="00440187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Steering Committee Member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0E0E0"/>
          </w:tcPr>
          <w:p w14:paraId="4DC0A9C6" w14:textId="77777777" w:rsidR="00087EFD" w:rsidRPr="001736EF" w:rsidRDefault="00087EFD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Division/Units Represented</w:t>
            </w:r>
          </w:p>
        </w:tc>
      </w:tr>
      <w:tr w:rsidR="00E520BF" w:rsidRPr="001736EF" w14:paraId="58F6EB2E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63A4" w14:textId="0BF5E057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Mykola Telka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AF665D" w14:textId="72AC3368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Project Manager &amp; Team Lead</w:t>
            </w:r>
          </w:p>
        </w:tc>
      </w:tr>
      <w:tr w:rsidR="00E520BF" w:rsidRPr="001736EF" w14:paraId="012236A7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250C" w14:textId="533D19C3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Svitlana Kontsohrada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FEEEF6" w14:textId="6A1226C7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Designer (UI/UX)</w:t>
            </w:r>
          </w:p>
        </w:tc>
      </w:tr>
      <w:tr w:rsidR="00E520BF" w:rsidRPr="001736EF" w14:paraId="282F0BCB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D7D3" w14:textId="5566916F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Dmytro Kaliukh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F8645C" w14:textId="5AE633CD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Backend Developer</w:t>
            </w:r>
          </w:p>
        </w:tc>
      </w:tr>
      <w:tr w:rsidR="00E520BF" w:rsidRPr="001736EF" w14:paraId="51DEFCB6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D9C6" w14:textId="4C5E2F91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Diana Mudrak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703CF3" w14:textId="54539D53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QA Tester</w:t>
            </w:r>
          </w:p>
        </w:tc>
      </w:tr>
      <w:tr w:rsidR="00E520BF" w:rsidRPr="001736EF" w14:paraId="6D680AAF" w14:textId="77777777" w:rsidTr="001736EF">
        <w:trPr>
          <w:cantSplit/>
          <w:trHeight w:val="286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4BA2" w14:textId="26C75637" w:rsidR="00E520BF" w:rsidRPr="00E520BF" w:rsidRDefault="00E520BF" w:rsidP="00E520B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E520BF">
              <w:rPr>
                <w:rFonts w:ascii="Arial" w:hAnsi="Arial" w:cs="Arial"/>
              </w:rPr>
              <w:t>Huska Andrii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3D4AB5" w14:textId="48434662" w:rsidR="00E520BF" w:rsidRPr="00E520BF" w:rsidRDefault="00E520BF" w:rsidP="00E520BF">
            <w:pPr>
              <w:pStyle w:val="a2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E520BF">
              <w:rPr>
                <w:rFonts w:ascii="Arial" w:hAnsi="Arial" w:cs="Arial"/>
                <w:sz w:val="20"/>
              </w:rPr>
              <w:t>Front-end Developer</w:t>
            </w:r>
          </w:p>
        </w:tc>
      </w:tr>
    </w:tbl>
    <w:p w14:paraId="4B6EC6A5" w14:textId="77777777" w:rsidR="00F81670" w:rsidRDefault="00DB079B" w:rsidP="00F114EC">
      <w:pPr>
        <w:pStyle w:val="1"/>
        <w:numPr>
          <w:ilvl w:val="0"/>
          <w:numId w:val="11"/>
        </w:numPr>
        <w:spacing w:before="360"/>
      </w:pPr>
      <w:r>
        <w:t>Project</w:t>
      </w:r>
      <w:r w:rsidR="00F81670">
        <w:t xml:space="preserve"> </w:t>
      </w:r>
      <w:r w:rsidR="0083356D">
        <w:t>Status Reports</w:t>
      </w:r>
    </w:p>
    <w:p w14:paraId="73C79782" w14:textId="187768DB" w:rsidR="00ED606B" w:rsidRPr="00F114EC" w:rsidRDefault="00ED606B" w:rsidP="00ED606B">
      <w:pPr>
        <w:pStyle w:val="a2"/>
        <w:ind w:left="36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</w:tblGrid>
      <w:tr w:rsidR="00CC2CE4" w14:paraId="0AC1DF50" w14:textId="77777777" w:rsidTr="001736EF">
        <w:tc>
          <w:tcPr>
            <w:tcW w:w="2970" w:type="dxa"/>
            <w:shd w:val="clear" w:color="auto" w:fill="E0E0E0"/>
          </w:tcPr>
          <w:p w14:paraId="4B0C41D3" w14:textId="77777777" w:rsidR="00CC2CE4" w:rsidRDefault="00CC2CE4" w:rsidP="001736EF">
            <w:pPr>
              <w:pStyle w:val="a2"/>
              <w:spacing w:before="40" w:after="40"/>
              <w:ind w:left="0"/>
            </w:pPr>
            <w:r w:rsidRPr="001736EF">
              <w:rPr>
                <w:b/>
                <w:szCs w:val="22"/>
              </w:rPr>
              <w:t>Status Report Owner:</w:t>
            </w:r>
          </w:p>
        </w:tc>
        <w:tc>
          <w:tcPr>
            <w:tcW w:w="3510" w:type="dxa"/>
          </w:tcPr>
          <w:p w14:paraId="30460F33" w14:textId="38907223" w:rsidR="00CC2CE4" w:rsidRPr="001736EF" w:rsidRDefault="00E520BF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Mykola Telka</w:t>
            </w:r>
          </w:p>
        </w:tc>
      </w:tr>
    </w:tbl>
    <w:p w14:paraId="4AA0B3FD" w14:textId="77777777" w:rsidR="00FD310C" w:rsidRDefault="00FD310C" w:rsidP="000E2907">
      <w:pPr>
        <w:pStyle w:val="a2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  <w:gridCol w:w="3690"/>
      </w:tblGrid>
      <w:tr w:rsidR="00311166" w14:paraId="03C87494" w14:textId="77777777" w:rsidTr="001736EF">
        <w:tc>
          <w:tcPr>
            <w:tcW w:w="2970" w:type="dxa"/>
            <w:tcBorders>
              <w:bottom w:val="single" w:sz="4" w:space="0" w:color="auto"/>
            </w:tcBorders>
            <w:shd w:val="clear" w:color="auto" w:fill="E0E0E0"/>
          </w:tcPr>
          <w:p w14:paraId="1225C608" w14:textId="77777777" w:rsidR="00311166" w:rsidRDefault="00311166" w:rsidP="001736EF">
            <w:pPr>
              <w:pStyle w:val="a2"/>
              <w:spacing w:before="40" w:after="40"/>
              <w:ind w:left="0"/>
            </w:pPr>
            <w:r w:rsidRPr="001736EF">
              <w:rPr>
                <w:b/>
                <w:szCs w:val="22"/>
              </w:rPr>
              <w:t>Status Report Audience:</w:t>
            </w:r>
          </w:p>
        </w:tc>
        <w:tc>
          <w:tcPr>
            <w:tcW w:w="3510" w:type="dxa"/>
          </w:tcPr>
          <w:p w14:paraId="4E2AE192" w14:textId="1D9DE378" w:rsidR="00311166" w:rsidRPr="001736EF" w:rsidRDefault="00E520BF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</w:t>
            </w:r>
            <w:r w:rsidR="00BC5CB0">
              <w:rPr>
                <w:rFonts w:ascii="Arial" w:hAnsi="Arial" w:cs="Arial"/>
                <w:sz w:val="20"/>
              </w:rPr>
              <w:t>Sponsor</w:t>
            </w:r>
          </w:p>
        </w:tc>
        <w:tc>
          <w:tcPr>
            <w:tcW w:w="3690" w:type="dxa"/>
          </w:tcPr>
          <w:p w14:paraId="5E1C6E83" w14:textId="4C56257C" w:rsidR="00311166" w:rsidRPr="001736EF" w:rsidRDefault="00BC5CB0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Stakeholders</w:t>
            </w:r>
          </w:p>
        </w:tc>
      </w:tr>
      <w:tr w:rsidR="00311166" w14:paraId="27BF8101" w14:textId="77777777" w:rsidTr="001736EF">
        <w:tc>
          <w:tcPr>
            <w:tcW w:w="2970" w:type="dxa"/>
            <w:tcBorders>
              <w:left w:val="nil"/>
              <w:bottom w:val="nil"/>
            </w:tcBorders>
            <w:shd w:val="clear" w:color="auto" w:fill="auto"/>
          </w:tcPr>
          <w:p w14:paraId="3C2D1534" w14:textId="77777777" w:rsidR="00311166" w:rsidRPr="001736EF" w:rsidRDefault="00311166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14:paraId="289331A7" w14:textId="1108B9BA" w:rsidR="00311166" w:rsidRPr="001736EF" w:rsidRDefault="00BC5CB0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Steering Committee</w:t>
            </w:r>
          </w:p>
        </w:tc>
        <w:tc>
          <w:tcPr>
            <w:tcW w:w="3690" w:type="dxa"/>
          </w:tcPr>
          <w:p w14:paraId="31E48B44" w14:textId="379AE65C" w:rsidR="00311166" w:rsidRPr="001736EF" w:rsidRDefault="00BC5CB0" w:rsidP="001736EF">
            <w:pPr>
              <w:pStyle w:val="a2"/>
              <w:ind w:left="0"/>
              <w:rPr>
                <w:rFonts w:ascii="Arial" w:hAnsi="Arial" w:cs="Arial"/>
                <w:sz w:val="20"/>
              </w:rPr>
            </w:pPr>
            <w:r w:rsidRPr="00BC5CB0">
              <w:rPr>
                <w:rFonts w:ascii="Arial" w:hAnsi="Arial" w:cs="Arial"/>
                <w:sz w:val="20"/>
              </w:rPr>
              <w:t>Core Development Team</w:t>
            </w:r>
          </w:p>
        </w:tc>
      </w:tr>
    </w:tbl>
    <w:p w14:paraId="4AE6FD3F" w14:textId="35ED5AE7" w:rsidR="00ED606B" w:rsidRPr="00F114EC" w:rsidRDefault="009F250D" w:rsidP="00ED606B">
      <w:pPr>
        <w:pStyle w:val="a2"/>
        <w:ind w:left="360"/>
      </w:pPr>
      <w:r>
        <w:br w:type="page"/>
      </w:r>
    </w:p>
    <w:p w14:paraId="1A8E256B" w14:textId="77777777" w:rsidR="003D653C" w:rsidRDefault="00A46681" w:rsidP="00281BFF">
      <w:pPr>
        <w:pStyle w:val="a2"/>
        <w:ind w:left="-90" w:right="-90"/>
        <w:jc w:val="center"/>
        <w:rPr>
          <w:color w:val="000000"/>
          <w:sz w:val="20"/>
        </w:rPr>
      </w:pPr>
      <w:r>
        <w:rPr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8986037" wp14:editId="48AFE4CA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3810" t="3810" r="0" b="0"/>
                <wp:wrapNone/>
                <wp:docPr id="1" name="Text Box 10" descr="4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865" cy="4406265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EAEAEA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DB6FA" w14:textId="77777777" w:rsidR="000A288C" w:rsidRPr="000E2907" w:rsidRDefault="000A288C" w:rsidP="00E036DF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</w:pPr>
                            <w:r w:rsidRPr="000E2907"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  <w:t>Internal Use Only</w:t>
                            </w:r>
                          </w:p>
                          <w:p w14:paraId="657179AC" w14:textId="77777777" w:rsidR="000A288C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 w:rsidRPr="008E4C00"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Document</w:t>
                            </w: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 xml:space="preserve"> Change Control</w:t>
                            </w:r>
                          </w:p>
                          <w:p w14:paraId="4D55A80E" w14:textId="77777777" w:rsidR="000A288C" w:rsidRPr="008E4C00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80"/>
                              <w:gridCol w:w="1530"/>
                              <w:gridCol w:w="6660"/>
                            </w:tblGrid>
                            <w:tr w:rsidR="000A288C" w:rsidRPr="001736EF" w14:paraId="148D3D33" w14:textId="77777777" w:rsidTr="001736EF">
                              <w:trPr>
                                <w:trHeight w:val="530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6A1D027E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5F57AB4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57150E9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4739EEDC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E520BF" w:rsidRPr="001736EF" w14:paraId="0E11BEBA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097187C0" w14:textId="77777777" w:rsidR="00E520BF" w:rsidRPr="001736EF" w:rsidRDefault="00E520BF" w:rsidP="00E520B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3718965" w14:textId="7ECE264C" w:rsidR="00E520BF" w:rsidRPr="001736EF" w:rsidRDefault="00E520BF" w:rsidP="00E520B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E520BF">
                                    <w:rPr>
                                      <w:color w:val="000000"/>
                                      <w:sz w:val="20"/>
                                    </w:rPr>
                                    <w:t>2025-03-02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5B0CDD2" w14:textId="2DC368F7" w:rsidR="00E520BF" w:rsidRPr="001736EF" w:rsidRDefault="00E520BF" w:rsidP="00E520B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E520BF">
                                    <w:rPr>
                                      <w:color w:val="000000"/>
                                      <w:sz w:val="20"/>
                                    </w:rPr>
                                    <w:t>Mykola Telka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3AD4BADF" w14:textId="287CFAAD" w:rsidR="00E520BF" w:rsidRPr="001736EF" w:rsidRDefault="00E520BF" w:rsidP="00E520B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E520BF">
                                    <w:rPr>
                                      <w:color w:val="000000"/>
                                      <w:sz w:val="20"/>
                                    </w:rPr>
                                    <w:t>Initial draft</w:t>
                                  </w:r>
                                </w:p>
                              </w:tc>
                            </w:tr>
                            <w:tr w:rsidR="000A288C" w:rsidRPr="001736EF" w14:paraId="4F33CCF3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59CEA482" w14:textId="266D1285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789FF3E" w14:textId="4CC7C212"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411DC91" w14:textId="689C3C72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2C4787DC" w14:textId="6658680A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29C24425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114A71CD" w14:textId="234FD4D2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FFC920C" w14:textId="2787E458"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77BC8A0" w14:textId="6F122E52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72CC7C1C" w14:textId="416C33F6" w:rsidR="000A288C" w:rsidRPr="001736EF" w:rsidRDefault="000A288C" w:rsidP="003B2692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380053AD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1CBD1097" w14:textId="04C1B96B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C323FD5" w14:textId="65DDB04F"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EC79316" w14:textId="5DBAE485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962A27C" w14:textId="48A42F64" w:rsidR="000A288C" w:rsidRPr="001736EF" w:rsidRDefault="000A288C" w:rsidP="00D710EB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403C2F93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7F96EB83" w14:textId="48D733DF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BD5EE5C" w14:textId="4417319D"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9261D4F" w14:textId="01A8CEEE" w:rsidR="000A288C" w:rsidRPr="001736EF" w:rsidRDefault="000A288C" w:rsidP="003D653C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63F2A08" w14:textId="16F2F4DF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7DAA66BF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5FF9FCDB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4665153" w14:textId="77777777"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44AA8FB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2F417821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0E6291D4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0D34A8A6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8369423" w14:textId="77777777"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0DDE686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7BE1540E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71267058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7681257D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3882472" w14:textId="77777777"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8EB02F5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ADD26CD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1879CD20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6AB0D30E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C9DC04A" w14:textId="77777777"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AE6A88D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2DDD28FA" w14:textId="77777777"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BEF0FC" w14:textId="77777777" w:rsidR="000A288C" w:rsidRDefault="000A288C" w:rsidP="000E2907">
                            <w:pPr>
                              <w:pStyle w:val="a8"/>
                              <w:tabs>
                                <w:tab w:val="clear" w:pos="9360"/>
                                <w:tab w:val="left" w:pos="2730"/>
                              </w:tabs>
                              <w:ind w:left="-90" w:right="-90" w:hanging="468"/>
                              <w:jc w:val="center"/>
                            </w:pPr>
                          </w:p>
                          <w:p w14:paraId="1F2FBB68" w14:textId="77777777" w:rsidR="000A288C" w:rsidRPr="00E655AC" w:rsidRDefault="000A288C" w:rsidP="00E655AC">
                            <w:pPr>
                              <w:pStyle w:val="a8"/>
                              <w:tabs>
                                <w:tab w:val="clear" w:pos="9360"/>
                                <w:tab w:val="left" w:pos="2730"/>
                              </w:tabs>
                              <w:spacing w:after="100" w:afterAutospacing="1"/>
                              <w:ind w:left="360" w:right="10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This document is owned and maintained by MAIS Shared Services,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Project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Support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Any changes to template format and content must adhere 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departmental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document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management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standards.</w:t>
                            </w:r>
                          </w:p>
                          <w:p w14:paraId="05353FAE" w14:textId="77777777" w:rsidR="000A288C" w:rsidRPr="000E2907" w:rsidRDefault="000A288C" w:rsidP="000E2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8603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alt="40%" style="position:absolute;left:0;text-align:left;margin-left:-10.95pt;margin-top:3.3pt;width:574.95pt;height:34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" fillcolor="#eaeaea" stroked="f">
                <v:fill r:id="rId15" o:title="" type="pattern"/>
                <v:stroke dashstyle="longDash"/>
                <v:textbox>
                  <w:txbxContent>
                    <w:p w14:paraId="694DB6FA" w14:textId="77777777" w:rsidR="000A288C" w:rsidRPr="000E2907" w:rsidRDefault="000A288C" w:rsidP="00E036DF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</w:pPr>
                      <w:r w:rsidRPr="000E2907"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  <w:t>Internal Use Only</w:t>
                      </w:r>
                    </w:p>
                    <w:p w14:paraId="657179AC" w14:textId="77777777" w:rsidR="000A288C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 w:rsidRPr="008E4C00"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Document</w:t>
                      </w: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 xml:space="preserve"> Change Control</w:t>
                      </w:r>
                    </w:p>
                    <w:p w14:paraId="4D55A80E" w14:textId="77777777" w:rsidR="000A288C" w:rsidRPr="008E4C00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spacing w:after="12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80"/>
                        <w:gridCol w:w="1530"/>
                        <w:gridCol w:w="6660"/>
                      </w:tblGrid>
                      <w:tr w:rsidR="000A288C" w:rsidRPr="001736EF" w14:paraId="148D3D33" w14:textId="77777777" w:rsidTr="001736EF">
                        <w:trPr>
                          <w:trHeight w:val="530"/>
                        </w:trPr>
                        <w:tc>
                          <w:tcPr>
                            <w:tcW w:w="1260" w:type="dxa"/>
                          </w:tcPr>
                          <w:p w14:paraId="6A1D027E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5F57AB4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57150E9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4739EEDC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E520BF" w:rsidRPr="001736EF" w14:paraId="0E11BEBA" w14:textId="77777777" w:rsidTr="001736EF">
                        <w:tc>
                          <w:tcPr>
                            <w:tcW w:w="1260" w:type="dxa"/>
                          </w:tcPr>
                          <w:p w14:paraId="097187C0" w14:textId="77777777" w:rsidR="00E520BF" w:rsidRPr="001736EF" w:rsidRDefault="00E520BF" w:rsidP="00E520B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3718965" w14:textId="7ECE264C" w:rsidR="00E520BF" w:rsidRPr="001736EF" w:rsidRDefault="00E520BF" w:rsidP="00E520B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E520BF">
                              <w:rPr>
                                <w:color w:val="000000"/>
                                <w:sz w:val="20"/>
                              </w:rPr>
                              <w:t>2025-03-02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5B0CDD2" w14:textId="2DC368F7" w:rsidR="00E520BF" w:rsidRPr="001736EF" w:rsidRDefault="00E520BF" w:rsidP="00E520B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E520BF">
                              <w:rPr>
                                <w:color w:val="000000"/>
                                <w:sz w:val="20"/>
                              </w:rPr>
                              <w:t>Mykola Telka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3AD4BADF" w14:textId="287CFAAD" w:rsidR="00E520BF" w:rsidRPr="001736EF" w:rsidRDefault="00E520BF" w:rsidP="00E520B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E520BF">
                              <w:rPr>
                                <w:color w:val="000000"/>
                                <w:sz w:val="20"/>
                              </w:rPr>
                              <w:t>Initial draft</w:t>
                            </w:r>
                          </w:p>
                        </w:tc>
                      </w:tr>
                      <w:tr w:rsidR="000A288C" w:rsidRPr="001736EF" w14:paraId="4F33CCF3" w14:textId="77777777" w:rsidTr="001736EF">
                        <w:tc>
                          <w:tcPr>
                            <w:tcW w:w="1260" w:type="dxa"/>
                          </w:tcPr>
                          <w:p w14:paraId="59CEA482" w14:textId="266D1285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6789FF3E" w14:textId="4CC7C212"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3411DC91" w14:textId="689C3C72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2C4787DC" w14:textId="6658680A"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29C24425" w14:textId="77777777" w:rsidTr="001736EF">
                        <w:tc>
                          <w:tcPr>
                            <w:tcW w:w="1260" w:type="dxa"/>
                          </w:tcPr>
                          <w:p w14:paraId="114A71CD" w14:textId="234FD4D2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6FFC920C" w14:textId="2787E458"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477BC8A0" w14:textId="6F122E52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72CC7C1C" w14:textId="416C33F6" w:rsidR="000A288C" w:rsidRPr="001736EF" w:rsidRDefault="000A288C" w:rsidP="003B2692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380053AD" w14:textId="77777777" w:rsidTr="001736EF">
                        <w:tc>
                          <w:tcPr>
                            <w:tcW w:w="1260" w:type="dxa"/>
                          </w:tcPr>
                          <w:p w14:paraId="1CBD1097" w14:textId="04C1B96B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1C323FD5" w14:textId="65DDB04F"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4EC79316" w14:textId="5DBAE485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5962A27C" w14:textId="48A42F64" w:rsidR="000A288C" w:rsidRPr="001736EF" w:rsidRDefault="000A288C" w:rsidP="00D710EB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403C2F93" w14:textId="77777777" w:rsidTr="001736EF">
                        <w:tc>
                          <w:tcPr>
                            <w:tcW w:w="1260" w:type="dxa"/>
                          </w:tcPr>
                          <w:p w14:paraId="7F96EB83" w14:textId="48D733DF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5BD5EE5C" w14:textId="4417319D"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39261D4F" w14:textId="01A8CEEE" w:rsidR="000A288C" w:rsidRPr="001736EF" w:rsidRDefault="000A288C" w:rsidP="003D653C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063F2A08" w14:textId="16F2F4DF"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7DAA66BF" w14:textId="77777777" w:rsidTr="001736EF">
                        <w:tc>
                          <w:tcPr>
                            <w:tcW w:w="1260" w:type="dxa"/>
                          </w:tcPr>
                          <w:p w14:paraId="5FF9FCDB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14665153" w14:textId="77777777"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344AA8FB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2F417821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0E6291D4" w14:textId="77777777" w:rsidTr="001736EF">
                        <w:tc>
                          <w:tcPr>
                            <w:tcW w:w="1260" w:type="dxa"/>
                          </w:tcPr>
                          <w:p w14:paraId="0D34A8A6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38369423" w14:textId="77777777"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20DDE686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7BE1540E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71267058" w14:textId="77777777" w:rsidTr="001736EF">
                        <w:tc>
                          <w:tcPr>
                            <w:tcW w:w="1260" w:type="dxa"/>
                          </w:tcPr>
                          <w:p w14:paraId="7681257D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53882472" w14:textId="77777777"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28EB02F5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5ADD26CD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1879CD20" w14:textId="77777777" w:rsidTr="001736EF">
                        <w:tc>
                          <w:tcPr>
                            <w:tcW w:w="1260" w:type="dxa"/>
                          </w:tcPr>
                          <w:p w14:paraId="6AB0D30E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1C9DC04A" w14:textId="77777777"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6AE6A88D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2DDD28FA" w14:textId="77777777"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3BEF0FC" w14:textId="77777777" w:rsidR="000A288C" w:rsidRDefault="000A288C" w:rsidP="000E2907">
                      <w:pPr>
                        <w:pStyle w:val="a8"/>
                        <w:tabs>
                          <w:tab w:val="clear" w:pos="9360"/>
                          <w:tab w:val="left" w:pos="2730"/>
                        </w:tabs>
                        <w:ind w:left="-90" w:right="-90" w:hanging="468"/>
                        <w:jc w:val="center"/>
                      </w:pPr>
                    </w:p>
                    <w:p w14:paraId="1F2FBB68" w14:textId="77777777" w:rsidR="000A288C" w:rsidRPr="00E655AC" w:rsidRDefault="000A288C" w:rsidP="00E655AC">
                      <w:pPr>
                        <w:pStyle w:val="a8"/>
                        <w:tabs>
                          <w:tab w:val="clear" w:pos="9360"/>
                          <w:tab w:val="left" w:pos="2730"/>
                        </w:tabs>
                        <w:spacing w:after="100" w:afterAutospacing="1"/>
                        <w:ind w:left="360" w:right="105"/>
                        <w:rPr>
                          <w:i/>
                          <w:sz w:val="18"/>
                          <w:szCs w:val="18"/>
                        </w:rPr>
                      </w:pP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This document is owned and maintained by MAIS Shared Services,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Project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Support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. 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Any changes to template format and content must adhere 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departmental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document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management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standards.</w:t>
                      </w:r>
                    </w:p>
                    <w:p w14:paraId="05353FAE" w14:textId="77777777" w:rsidR="000A288C" w:rsidRPr="000E2907" w:rsidRDefault="000A288C" w:rsidP="000E2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A3E30F1" w14:textId="77777777" w:rsidR="003D653C" w:rsidRPr="003D653C" w:rsidRDefault="003D653C" w:rsidP="003D653C"/>
    <w:p w14:paraId="1EE87ACC" w14:textId="77777777" w:rsidR="003D653C" w:rsidRPr="003D653C" w:rsidRDefault="003D653C" w:rsidP="003D653C"/>
    <w:p w14:paraId="57BBB781" w14:textId="77777777" w:rsidR="003D653C" w:rsidRPr="003D653C" w:rsidRDefault="003D653C" w:rsidP="003D653C"/>
    <w:p w14:paraId="577BB012" w14:textId="77777777" w:rsidR="003D653C" w:rsidRPr="003D653C" w:rsidRDefault="003D653C" w:rsidP="003D653C"/>
    <w:p w14:paraId="3F1E8512" w14:textId="77777777" w:rsidR="003D653C" w:rsidRPr="003D653C" w:rsidRDefault="003D653C" w:rsidP="003D653C"/>
    <w:p w14:paraId="10E3D7E9" w14:textId="77777777" w:rsidR="003D653C" w:rsidRPr="003D653C" w:rsidRDefault="003D653C" w:rsidP="003D653C"/>
    <w:p w14:paraId="0FDECD5B" w14:textId="77777777" w:rsidR="003D653C" w:rsidRPr="003D653C" w:rsidRDefault="003D653C" w:rsidP="003D653C"/>
    <w:p w14:paraId="7178C903" w14:textId="77777777" w:rsidR="003D653C" w:rsidRPr="003D653C" w:rsidRDefault="003D653C" w:rsidP="003D653C"/>
    <w:p w14:paraId="41C477B1" w14:textId="77777777" w:rsidR="003D653C" w:rsidRPr="003D653C" w:rsidRDefault="003D653C" w:rsidP="003D653C"/>
    <w:p w14:paraId="2930A807" w14:textId="77777777" w:rsidR="003D653C" w:rsidRPr="003D653C" w:rsidRDefault="003D653C" w:rsidP="003D653C"/>
    <w:p w14:paraId="4AAAEF81" w14:textId="77777777" w:rsidR="003D653C" w:rsidRPr="003D653C" w:rsidRDefault="003D653C" w:rsidP="003D653C"/>
    <w:p w14:paraId="1AB31556" w14:textId="77777777" w:rsidR="003D653C" w:rsidRPr="003D653C" w:rsidRDefault="003D653C" w:rsidP="003D653C"/>
    <w:p w14:paraId="6346462D" w14:textId="77777777" w:rsidR="003D653C" w:rsidRPr="003D653C" w:rsidRDefault="003D653C" w:rsidP="003D653C"/>
    <w:p w14:paraId="19FF268F" w14:textId="77777777" w:rsidR="003D653C" w:rsidRPr="003D653C" w:rsidRDefault="003D653C" w:rsidP="003D653C"/>
    <w:p w14:paraId="6C76F93D" w14:textId="77777777" w:rsidR="003D653C" w:rsidRPr="003D653C" w:rsidRDefault="003D653C" w:rsidP="003D653C"/>
    <w:p w14:paraId="2B448954" w14:textId="77777777" w:rsidR="003D653C" w:rsidRPr="003D653C" w:rsidRDefault="003D653C" w:rsidP="003D653C"/>
    <w:p w14:paraId="7F553234" w14:textId="77777777" w:rsidR="003D653C" w:rsidRPr="003D653C" w:rsidRDefault="003D653C" w:rsidP="003D653C"/>
    <w:p w14:paraId="0273FB2B" w14:textId="77777777" w:rsidR="003D653C" w:rsidRPr="003D653C" w:rsidRDefault="003D653C" w:rsidP="003D653C"/>
    <w:p w14:paraId="367740EB" w14:textId="77777777" w:rsidR="003D653C" w:rsidRPr="003D653C" w:rsidRDefault="003D653C" w:rsidP="003D653C"/>
    <w:p w14:paraId="180235DE" w14:textId="77777777" w:rsidR="003D653C" w:rsidRPr="003D653C" w:rsidRDefault="003D653C" w:rsidP="003D653C"/>
    <w:p w14:paraId="27D93C7F" w14:textId="77777777" w:rsidR="003D653C" w:rsidRPr="003D653C" w:rsidRDefault="003D653C" w:rsidP="003D653C"/>
    <w:p w14:paraId="53F2AC7A" w14:textId="77777777" w:rsidR="003D653C" w:rsidRPr="003D653C" w:rsidRDefault="003D653C" w:rsidP="003D653C"/>
    <w:p w14:paraId="1FCFA415" w14:textId="77777777" w:rsidR="003D653C" w:rsidRPr="003D653C" w:rsidRDefault="003D653C" w:rsidP="003D653C"/>
    <w:p w14:paraId="7BD67259" w14:textId="77777777" w:rsidR="003D653C" w:rsidRPr="003D653C" w:rsidRDefault="003D653C" w:rsidP="003D653C"/>
    <w:p w14:paraId="6CEDAD6D" w14:textId="77777777" w:rsidR="003D653C" w:rsidRPr="003D653C" w:rsidRDefault="003D653C" w:rsidP="003D653C"/>
    <w:p w14:paraId="75231A6B" w14:textId="77777777" w:rsidR="003D653C" w:rsidRPr="003D653C" w:rsidRDefault="003D653C" w:rsidP="003D653C"/>
    <w:p w14:paraId="5EB96365" w14:textId="77777777" w:rsidR="003D653C" w:rsidRPr="003D653C" w:rsidRDefault="003D653C" w:rsidP="003D653C"/>
    <w:p w14:paraId="09270285" w14:textId="77777777" w:rsidR="009B20C8" w:rsidRPr="003D653C" w:rsidRDefault="003D653C" w:rsidP="003D653C">
      <w:pPr>
        <w:tabs>
          <w:tab w:val="left" w:pos="4065"/>
        </w:tabs>
      </w:pPr>
      <w:r>
        <w:tab/>
      </w:r>
    </w:p>
    <w:sectPr w:rsidR="009B20C8" w:rsidRPr="003D653C" w:rsidSect="002152E6">
      <w:pgSz w:w="12240" w:h="15840" w:code="1"/>
      <w:pgMar w:top="720" w:right="720" w:bottom="864" w:left="720" w:header="720" w:footer="720" w:gutter="0"/>
      <w:pgBorders w:offsetFrom="page">
        <w:top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CD64" w14:textId="77777777" w:rsidR="00FB23AE" w:rsidRDefault="00FB23AE">
      <w:r>
        <w:separator/>
      </w:r>
    </w:p>
  </w:endnote>
  <w:endnote w:type="continuationSeparator" w:id="0">
    <w:p w14:paraId="1669C282" w14:textId="77777777" w:rsidR="00FB23AE" w:rsidRDefault="00FB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EC1D" w14:textId="77777777" w:rsidR="000A288C" w:rsidRDefault="003D653C" w:rsidP="00BF5AA3">
    <w:pPr>
      <w:pStyle w:val="a8"/>
      <w:tabs>
        <w:tab w:val="clear" w:pos="9360"/>
        <w:tab w:val="right" w:pos="10800"/>
      </w:tabs>
      <w:ind w:left="0"/>
    </w:pPr>
    <w:r>
      <w:t>M101 Project Charge Document v.3</w:t>
    </w:r>
    <w:r w:rsidR="000A288C">
      <w:t>.0</w:t>
    </w:r>
    <w:r w:rsidR="000A288C"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FA0611">
      <w:rPr>
        <w:noProof/>
      </w:rPr>
      <w:t>4</w:t>
    </w:r>
    <w:r w:rsidR="007F645C">
      <w:rPr>
        <w:noProof/>
      </w:rPr>
      <w:fldChar w:fldCharType="end"/>
    </w:r>
    <w:r w:rsidR="000A288C">
      <w:t xml:space="preserve"> of </w:t>
    </w:r>
    <w:fldSimple w:instr=" NUMPAGES ">
      <w:r w:rsidR="00FA0611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8DB0" w14:textId="77777777" w:rsidR="000A288C" w:rsidRDefault="000A288C" w:rsidP="00912C09">
    <w:pPr>
      <w:pStyle w:val="a8"/>
      <w:tabs>
        <w:tab w:val="clear" w:pos="9360"/>
        <w:tab w:val="right" w:pos="10800"/>
      </w:tabs>
      <w:ind w:left="0"/>
    </w:pPr>
    <w:r>
      <w:t>M101 Project</w:t>
    </w:r>
    <w:r w:rsidR="003D653C">
      <w:t xml:space="preserve"> Charge Document v.3</w:t>
    </w:r>
    <w:r>
      <w:t>.0</w:t>
    </w:r>
    <w:r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A46681">
      <w:rPr>
        <w:noProof/>
      </w:rPr>
      <w:t>1</w:t>
    </w:r>
    <w:r w:rsidR="007F645C">
      <w:rPr>
        <w:noProof/>
      </w:rPr>
      <w:fldChar w:fldCharType="end"/>
    </w:r>
    <w:r>
      <w:t xml:space="preserve"> of </w:t>
    </w:r>
    <w:fldSimple w:instr=" NUMPAGES ">
      <w:r w:rsidR="00A46681">
        <w:rPr>
          <w:noProof/>
        </w:rPr>
        <w:t>3</w:t>
      </w:r>
    </w:fldSimple>
  </w:p>
  <w:p w14:paraId="6BE7741F" w14:textId="77777777" w:rsidR="000A288C" w:rsidRDefault="000A288C" w:rsidP="00BF5AA3">
    <w:pPr>
      <w:pStyle w:val="a8"/>
      <w:tabs>
        <w:tab w:val="clear" w:pos="9360"/>
        <w:tab w:val="right" w:pos="10800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7902" w14:textId="77777777" w:rsidR="00FB23AE" w:rsidRDefault="00FB23AE">
      <w:r>
        <w:separator/>
      </w:r>
    </w:p>
  </w:footnote>
  <w:footnote w:type="continuationSeparator" w:id="0">
    <w:p w14:paraId="681660A4" w14:textId="77777777" w:rsidR="00FB23AE" w:rsidRDefault="00FB2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2576" w14:textId="59CC54A4" w:rsidR="000A288C" w:rsidRPr="00CD735E" w:rsidRDefault="00E520BF" w:rsidP="007C36FC">
    <w:pPr>
      <w:pStyle w:val="a7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>
      <w:rPr>
        <w:iCs/>
      </w:rPr>
      <w:t>LinguoFix</w:t>
    </w:r>
    <w:r w:rsidR="000A288C" w:rsidRPr="00CD735E">
      <w:rPr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BB37" w14:textId="77777777" w:rsidR="000A288C" w:rsidRDefault="000A288C" w:rsidP="000A288C">
    <w:pPr>
      <w:pStyle w:val="a7"/>
      <w:tabs>
        <w:tab w:val="clear" w:pos="4320"/>
        <w:tab w:val="clear" w:pos="8640"/>
        <w:tab w:val="left" w:pos="9270"/>
      </w:tabs>
    </w:pPr>
    <w:r>
      <w:drawing>
        <wp:anchor distT="0" distB="0" distL="114300" distR="114300" simplePos="0" relativeHeight="251663360" behindDoc="0" locked="0" layoutInCell="1" allowOverlap="1" wp14:anchorId="5C5E0FA0" wp14:editId="1F8A5055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19050" t="0" r="0" b="0"/>
          <wp:wrapSquare wrapText="bothSides"/>
          <wp:docPr id="4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0A288C">
      <w:drawing>
        <wp:anchor distT="0" distB="0" distL="114300" distR="114300" simplePos="0" relativeHeight="251661312" behindDoc="0" locked="0" layoutInCell="1" allowOverlap="1" wp14:anchorId="1838933D" wp14:editId="4D755424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19050" t="0" r="0" b="0"/>
          <wp:wrapNone/>
          <wp:docPr id="3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A288C">
      <w:drawing>
        <wp:anchor distT="0" distB="0" distL="114300" distR="114300" simplePos="0" relativeHeight="251659264" behindDoc="0" locked="0" layoutInCell="1" allowOverlap="1" wp14:anchorId="2929BFC6" wp14:editId="41AEC87A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19050" t="0" r="0" b="0"/>
          <wp:wrapNone/>
          <wp:docPr id="2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0827" w14:textId="7AB0DC24" w:rsidR="000A288C" w:rsidRPr="00CD735E" w:rsidRDefault="00DF0F32" w:rsidP="00635E5E">
    <w:pPr>
      <w:pStyle w:val="a7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>
      <w:rPr>
        <w:iCs/>
      </w:rPr>
      <w:t>LinguoFix</w:t>
    </w:r>
    <w:r w:rsidR="000A288C" w:rsidRPr="00CD735E">
      <w:rPr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F2687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456C47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1120F4"/>
    <w:multiLevelType w:val="hybridMultilevel"/>
    <w:tmpl w:val="605647EA"/>
    <w:lvl w:ilvl="0" w:tplc="5060DE18">
      <w:start w:val="1"/>
      <w:numFmt w:val="bullet"/>
      <w:pStyle w:val="TableData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760"/>
    <w:multiLevelType w:val="hybridMultilevel"/>
    <w:tmpl w:val="2528E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B57F2"/>
    <w:multiLevelType w:val="hybridMultilevel"/>
    <w:tmpl w:val="4AB6A8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D65D50"/>
    <w:multiLevelType w:val="hybridMultilevel"/>
    <w:tmpl w:val="0C16271E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02507"/>
    <w:multiLevelType w:val="hybridMultilevel"/>
    <w:tmpl w:val="919A67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A9419D3"/>
    <w:multiLevelType w:val="hybridMultilevel"/>
    <w:tmpl w:val="ADBA3ED4"/>
    <w:lvl w:ilvl="0" w:tplc="F8C2E61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8E85743"/>
    <w:multiLevelType w:val="hybridMultilevel"/>
    <w:tmpl w:val="DBE81756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76C4096D"/>
    <w:multiLevelType w:val="hybridMultilevel"/>
    <w:tmpl w:val="A36CD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A2AE0"/>
    <w:multiLevelType w:val="hybridMultilevel"/>
    <w:tmpl w:val="3F668784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19"/>
    <w:rsid w:val="00001ACE"/>
    <w:rsid w:val="00002B1B"/>
    <w:rsid w:val="0000303C"/>
    <w:rsid w:val="00003641"/>
    <w:rsid w:val="00005866"/>
    <w:rsid w:val="00005F8F"/>
    <w:rsid w:val="00006920"/>
    <w:rsid w:val="00007698"/>
    <w:rsid w:val="00011B2B"/>
    <w:rsid w:val="00014E11"/>
    <w:rsid w:val="00017B42"/>
    <w:rsid w:val="00023282"/>
    <w:rsid w:val="0002359D"/>
    <w:rsid w:val="00023FBF"/>
    <w:rsid w:val="00025976"/>
    <w:rsid w:val="000274EF"/>
    <w:rsid w:val="000308DC"/>
    <w:rsid w:val="00031EF5"/>
    <w:rsid w:val="00040A8B"/>
    <w:rsid w:val="00040CF2"/>
    <w:rsid w:val="00041B7F"/>
    <w:rsid w:val="000421B1"/>
    <w:rsid w:val="00045BF9"/>
    <w:rsid w:val="00047D8A"/>
    <w:rsid w:val="00054226"/>
    <w:rsid w:val="000608B5"/>
    <w:rsid w:val="00060AD3"/>
    <w:rsid w:val="00066535"/>
    <w:rsid w:val="0007058B"/>
    <w:rsid w:val="0007121F"/>
    <w:rsid w:val="00071C32"/>
    <w:rsid w:val="00074BF5"/>
    <w:rsid w:val="00074D9F"/>
    <w:rsid w:val="00075BE4"/>
    <w:rsid w:val="0007636B"/>
    <w:rsid w:val="00080E5B"/>
    <w:rsid w:val="00080F44"/>
    <w:rsid w:val="00083B54"/>
    <w:rsid w:val="00087546"/>
    <w:rsid w:val="00087EFD"/>
    <w:rsid w:val="00092741"/>
    <w:rsid w:val="000968A4"/>
    <w:rsid w:val="00097960"/>
    <w:rsid w:val="00097F7C"/>
    <w:rsid w:val="000A288C"/>
    <w:rsid w:val="000A37C7"/>
    <w:rsid w:val="000A3FFC"/>
    <w:rsid w:val="000A5F61"/>
    <w:rsid w:val="000A6494"/>
    <w:rsid w:val="000A76A8"/>
    <w:rsid w:val="000A78FC"/>
    <w:rsid w:val="000B06B9"/>
    <w:rsid w:val="000B0A10"/>
    <w:rsid w:val="000B23BB"/>
    <w:rsid w:val="000B3433"/>
    <w:rsid w:val="000C00DF"/>
    <w:rsid w:val="000C0791"/>
    <w:rsid w:val="000C210C"/>
    <w:rsid w:val="000C60F0"/>
    <w:rsid w:val="000C6747"/>
    <w:rsid w:val="000C69C9"/>
    <w:rsid w:val="000D0CC8"/>
    <w:rsid w:val="000D441E"/>
    <w:rsid w:val="000D447A"/>
    <w:rsid w:val="000D62D2"/>
    <w:rsid w:val="000D7768"/>
    <w:rsid w:val="000E1AA3"/>
    <w:rsid w:val="000E1F3D"/>
    <w:rsid w:val="000E1FF8"/>
    <w:rsid w:val="000E207C"/>
    <w:rsid w:val="000E2907"/>
    <w:rsid w:val="000E3185"/>
    <w:rsid w:val="000F1830"/>
    <w:rsid w:val="000F385F"/>
    <w:rsid w:val="000F5AE3"/>
    <w:rsid w:val="00100DE3"/>
    <w:rsid w:val="00107E72"/>
    <w:rsid w:val="00111E0C"/>
    <w:rsid w:val="00113C10"/>
    <w:rsid w:val="0011644F"/>
    <w:rsid w:val="0011723F"/>
    <w:rsid w:val="001218B5"/>
    <w:rsid w:val="001225EE"/>
    <w:rsid w:val="00124500"/>
    <w:rsid w:val="001251B1"/>
    <w:rsid w:val="001251DC"/>
    <w:rsid w:val="0013265D"/>
    <w:rsid w:val="001341B6"/>
    <w:rsid w:val="00134653"/>
    <w:rsid w:val="001357BA"/>
    <w:rsid w:val="00136181"/>
    <w:rsid w:val="00136F55"/>
    <w:rsid w:val="001375F7"/>
    <w:rsid w:val="00141577"/>
    <w:rsid w:val="00141937"/>
    <w:rsid w:val="00144F13"/>
    <w:rsid w:val="001479C3"/>
    <w:rsid w:val="00151445"/>
    <w:rsid w:val="00151AAE"/>
    <w:rsid w:val="00152540"/>
    <w:rsid w:val="0015388E"/>
    <w:rsid w:val="00155632"/>
    <w:rsid w:val="001558D5"/>
    <w:rsid w:val="0016403A"/>
    <w:rsid w:val="001643AA"/>
    <w:rsid w:val="00172B5C"/>
    <w:rsid w:val="001736EF"/>
    <w:rsid w:val="00173F47"/>
    <w:rsid w:val="00175A3B"/>
    <w:rsid w:val="0017637A"/>
    <w:rsid w:val="00183F76"/>
    <w:rsid w:val="001903DF"/>
    <w:rsid w:val="00191919"/>
    <w:rsid w:val="00191BB5"/>
    <w:rsid w:val="00192E45"/>
    <w:rsid w:val="0019467B"/>
    <w:rsid w:val="00194852"/>
    <w:rsid w:val="00194CC9"/>
    <w:rsid w:val="00195421"/>
    <w:rsid w:val="001A0B5D"/>
    <w:rsid w:val="001A3CF8"/>
    <w:rsid w:val="001A4C18"/>
    <w:rsid w:val="001A516C"/>
    <w:rsid w:val="001B144E"/>
    <w:rsid w:val="001B5C27"/>
    <w:rsid w:val="001B6454"/>
    <w:rsid w:val="001C0D91"/>
    <w:rsid w:val="001C1277"/>
    <w:rsid w:val="001C237B"/>
    <w:rsid w:val="001C47E5"/>
    <w:rsid w:val="001C4DB7"/>
    <w:rsid w:val="001C6C78"/>
    <w:rsid w:val="001C7DCB"/>
    <w:rsid w:val="001D0FEE"/>
    <w:rsid w:val="001D2830"/>
    <w:rsid w:val="001D3583"/>
    <w:rsid w:val="001D42A2"/>
    <w:rsid w:val="001D4C66"/>
    <w:rsid w:val="001D4FAE"/>
    <w:rsid w:val="001D6BF6"/>
    <w:rsid w:val="001D6D01"/>
    <w:rsid w:val="001D7CCB"/>
    <w:rsid w:val="001E1777"/>
    <w:rsid w:val="001E3BA5"/>
    <w:rsid w:val="001E759D"/>
    <w:rsid w:val="001F052C"/>
    <w:rsid w:val="002026A7"/>
    <w:rsid w:val="00203F72"/>
    <w:rsid w:val="00214ACE"/>
    <w:rsid w:val="002152E6"/>
    <w:rsid w:val="00220A65"/>
    <w:rsid w:val="0022267F"/>
    <w:rsid w:val="00223FB9"/>
    <w:rsid w:val="00227BDB"/>
    <w:rsid w:val="002318F6"/>
    <w:rsid w:val="002355C5"/>
    <w:rsid w:val="00241899"/>
    <w:rsid w:val="002455BA"/>
    <w:rsid w:val="00247029"/>
    <w:rsid w:val="00247476"/>
    <w:rsid w:val="002478F7"/>
    <w:rsid w:val="00255170"/>
    <w:rsid w:val="00255A08"/>
    <w:rsid w:val="00256623"/>
    <w:rsid w:val="002568F3"/>
    <w:rsid w:val="00264241"/>
    <w:rsid w:val="00264C10"/>
    <w:rsid w:val="00265DE0"/>
    <w:rsid w:val="00266618"/>
    <w:rsid w:val="00275DCD"/>
    <w:rsid w:val="00276A43"/>
    <w:rsid w:val="00277C52"/>
    <w:rsid w:val="0028163B"/>
    <w:rsid w:val="00281BFF"/>
    <w:rsid w:val="00283994"/>
    <w:rsid w:val="00284CAE"/>
    <w:rsid w:val="0029105D"/>
    <w:rsid w:val="002B368F"/>
    <w:rsid w:val="002B624E"/>
    <w:rsid w:val="002C034A"/>
    <w:rsid w:val="002C3D0B"/>
    <w:rsid w:val="002C656D"/>
    <w:rsid w:val="002D1E0B"/>
    <w:rsid w:val="002D3A7D"/>
    <w:rsid w:val="002E2950"/>
    <w:rsid w:val="002E6F13"/>
    <w:rsid w:val="002F0A37"/>
    <w:rsid w:val="002F40FD"/>
    <w:rsid w:val="002F74EF"/>
    <w:rsid w:val="00302B4A"/>
    <w:rsid w:val="00303E65"/>
    <w:rsid w:val="00304E93"/>
    <w:rsid w:val="00311166"/>
    <w:rsid w:val="00316B98"/>
    <w:rsid w:val="00320B94"/>
    <w:rsid w:val="00321DAF"/>
    <w:rsid w:val="00326897"/>
    <w:rsid w:val="00330CFB"/>
    <w:rsid w:val="00331B99"/>
    <w:rsid w:val="0033206B"/>
    <w:rsid w:val="003337D2"/>
    <w:rsid w:val="00337E03"/>
    <w:rsid w:val="0034073F"/>
    <w:rsid w:val="00341786"/>
    <w:rsid w:val="00341F1F"/>
    <w:rsid w:val="00343573"/>
    <w:rsid w:val="00346A76"/>
    <w:rsid w:val="00346FAA"/>
    <w:rsid w:val="0034753C"/>
    <w:rsid w:val="00347596"/>
    <w:rsid w:val="00351899"/>
    <w:rsid w:val="00351AA4"/>
    <w:rsid w:val="00352832"/>
    <w:rsid w:val="003535FC"/>
    <w:rsid w:val="003557F5"/>
    <w:rsid w:val="00360AB5"/>
    <w:rsid w:val="0036281E"/>
    <w:rsid w:val="00370968"/>
    <w:rsid w:val="00371956"/>
    <w:rsid w:val="0037224E"/>
    <w:rsid w:val="003801A0"/>
    <w:rsid w:val="00383BA8"/>
    <w:rsid w:val="0038795B"/>
    <w:rsid w:val="00390A8C"/>
    <w:rsid w:val="00390C4D"/>
    <w:rsid w:val="00390D31"/>
    <w:rsid w:val="00390EE2"/>
    <w:rsid w:val="003931FA"/>
    <w:rsid w:val="003936E9"/>
    <w:rsid w:val="00393C44"/>
    <w:rsid w:val="0039404C"/>
    <w:rsid w:val="003945E0"/>
    <w:rsid w:val="00397244"/>
    <w:rsid w:val="003A26BE"/>
    <w:rsid w:val="003A3312"/>
    <w:rsid w:val="003A3EAD"/>
    <w:rsid w:val="003A5338"/>
    <w:rsid w:val="003B2692"/>
    <w:rsid w:val="003B4E07"/>
    <w:rsid w:val="003B5D2D"/>
    <w:rsid w:val="003B7E02"/>
    <w:rsid w:val="003B7F6A"/>
    <w:rsid w:val="003C1DD5"/>
    <w:rsid w:val="003C1FD3"/>
    <w:rsid w:val="003C4E0A"/>
    <w:rsid w:val="003C7E68"/>
    <w:rsid w:val="003D0C64"/>
    <w:rsid w:val="003D5C2C"/>
    <w:rsid w:val="003D653C"/>
    <w:rsid w:val="003E3459"/>
    <w:rsid w:val="003E3699"/>
    <w:rsid w:val="003E7996"/>
    <w:rsid w:val="003F1935"/>
    <w:rsid w:val="003F3854"/>
    <w:rsid w:val="004010ED"/>
    <w:rsid w:val="00405A2B"/>
    <w:rsid w:val="0040722A"/>
    <w:rsid w:val="00407C21"/>
    <w:rsid w:val="0041076C"/>
    <w:rsid w:val="00412C35"/>
    <w:rsid w:val="0041581D"/>
    <w:rsid w:val="004176FA"/>
    <w:rsid w:val="004203AA"/>
    <w:rsid w:val="00423DC3"/>
    <w:rsid w:val="00427044"/>
    <w:rsid w:val="00431519"/>
    <w:rsid w:val="004315FF"/>
    <w:rsid w:val="00433E58"/>
    <w:rsid w:val="00434B8C"/>
    <w:rsid w:val="00434DE4"/>
    <w:rsid w:val="00434F64"/>
    <w:rsid w:val="00434FA0"/>
    <w:rsid w:val="00440187"/>
    <w:rsid w:val="0044445D"/>
    <w:rsid w:val="00447475"/>
    <w:rsid w:val="004509A6"/>
    <w:rsid w:val="00451B2B"/>
    <w:rsid w:val="00453895"/>
    <w:rsid w:val="0045624C"/>
    <w:rsid w:val="00457EC8"/>
    <w:rsid w:val="004663AB"/>
    <w:rsid w:val="0047021F"/>
    <w:rsid w:val="0047191A"/>
    <w:rsid w:val="00472901"/>
    <w:rsid w:val="00476B1A"/>
    <w:rsid w:val="00483C9B"/>
    <w:rsid w:val="00484E2D"/>
    <w:rsid w:val="00485158"/>
    <w:rsid w:val="00485966"/>
    <w:rsid w:val="004866BC"/>
    <w:rsid w:val="00490023"/>
    <w:rsid w:val="004A0ED2"/>
    <w:rsid w:val="004A2C4A"/>
    <w:rsid w:val="004A3F42"/>
    <w:rsid w:val="004A6902"/>
    <w:rsid w:val="004B022A"/>
    <w:rsid w:val="004B03B3"/>
    <w:rsid w:val="004B2059"/>
    <w:rsid w:val="004B66B2"/>
    <w:rsid w:val="004B7967"/>
    <w:rsid w:val="004C2CF3"/>
    <w:rsid w:val="004C3CED"/>
    <w:rsid w:val="004D3C14"/>
    <w:rsid w:val="004D3DE2"/>
    <w:rsid w:val="004D4238"/>
    <w:rsid w:val="004D7F10"/>
    <w:rsid w:val="004E14E2"/>
    <w:rsid w:val="004E7855"/>
    <w:rsid w:val="004F1AEC"/>
    <w:rsid w:val="004F1D67"/>
    <w:rsid w:val="004F3221"/>
    <w:rsid w:val="004F4260"/>
    <w:rsid w:val="004F50E1"/>
    <w:rsid w:val="004F6182"/>
    <w:rsid w:val="005016B6"/>
    <w:rsid w:val="00501F5F"/>
    <w:rsid w:val="005066ED"/>
    <w:rsid w:val="00512780"/>
    <w:rsid w:val="005178E9"/>
    <w:rsid w:val="00517E96"/>
    <w:rsid w:val="005207FC"/>
    <w:rsid w:val="005232B2"/>
    <w:rsid w:val="00523C1B"/>
    <w:rsid w:val="00526AB7"/>
    <w:rsid w:val="0053113E"/>
    <w:rsid w:val="00533730"/>
    <w:rsid w:val="0053446B"/>
    <w:rsid w:val="00536422"/>
    <w:rsid w:val="00540582"/>
    <w:rsid w:val="00544FF6"/>
    <w:rsid w:val="00545EA5"/>
    <w:rsid w:val="00550329"/>
    <w:rsid w:val="00550D8F"/>
    <w:rsid w:val="00555146"/>
    <w:rsid w:val="00556A04"/>
    <w:rsid w:val="0056037A"/>
    <w:rsid w:val="00562F56"/>
    <w:rsid w:val="0056351B"/>
    <w:rsid w:val="005704FE"/>
    <w:rsid w:val="00570D6A"/>
    <w:rsid w:val="0057111C"/>
    <w:rsid w:val="00572117"/>
    <w:rsid w:val="005721B8"/>
    <w:rsid w:val="005724FA"/>
    <w:rsid w:val="00573393"/>
    <w:rsid w:val="0057355A"/>
    <w:rsid w:val="00574F59"/>
    <w:rsid w:val="00576AFF"/>
    <w:rsid w:val="00580E16"/>
    <w:rsid w:val="00591E79"/>
    <w:rsid w:val="00596415"/>
    <w:rsid w:val="005A10C3"/>
    <w:rsid w:val="005A4B63"/>
    <w:rsid w:val="005A4BB6"/>
    <w:rsid w:val="005B2482"/>
    <w:rsid w:val="005B2D6F"/>
    <w:rsid w:val="005B54AA"/>
    <w:rsid w:val="005C04B0"/>
    <w:rsid w:val="005C0791"/>
    <w:rsid w:val="005C1A3D"/>
    <w:rsid w:val="005C342E"/>
    <w:rsid w:val="005C44DD"/>
    <w:rsid w:val="005C585B"/>
    <w:rsid w:val="005D0225"/>
    <w:rsid w:val="005D6375"/>
    <w:rsid w:val="005D71A4"/>
    <w:rsid w:val="005E2A60"/>
    <w:rsid w:val="005E379B"/>
    <w:rsid w:val="005E4C88"/>
    <w:rsid w:val="005E5D59"/>
    <w:rsid w:val="005E7451"/>
    <w:rsid w:val="005F05D0"/>
    <w:rsid w:val="005F2D95"/>
    <w:rsid w:val="005F5184"/>
    <w:rsid w:val="005F572E"/>
    <w:rsid w:val="00602BBF"/>
    <w:rsid w:val="0060668E"/>
    <w:rsid w:val="00611682"/>
    <w:rsid w:val="0061474E"/>
    <w:rsid w:val="00617DC3"/>
    <w:rsid w:val="00627A67"/>
    <w:rsid w:val="006321CF"/>
    <w:rsid w:val="00635CD2"/>
    <w:rsid w:val="00635E5E"/>
    <w:rsid w:val="00646C02"/>
    <w:rsid w:val="006550B1"/>
    <w:rsid w:val="00655B80"/>
    <w:rsid w:val="00655ED7"/>
    <w:rsid w:val="006576D5"/>
    <w:rsid w:val="00657FD9"/>
    <w:rsid w:val="00661141"/>
    <w:rsid w:val="00663DD3"/>
    <w:rsid w:val="00665598"/>
    <w:rsid w:val="00666FB3"/>
    <w:rsid w:val="00670748"/>
    <w:rsid w:val="00670C73"/>
    <w:rsid w:val="0067295E"/>
    <w:rsid w:val="00672B51"/>
    <w:rsid w:val="0068073C"/>
    <w:rsid w:val="00684C04"/>
    <w:rsid w:val="00690E06"/>
    <w:rsid w:val="006933ED"/>
    <w:rsid w:val="00694E80"/>
    <w:rsid w:val="006950C9"/>
    <w:rsid w:val="006A1EFB"/>
    <w:rsid w:val="006A21A7"/>
    <w:rsid w:val="006A24CC"/>
    <w:rsid w:val="006A48DB"/>
    <w:rsid w:val="006A6C8A"/>
    <w:rsid w:val="006B2820"/>
    <w:rsid w:val="006B3134"/>
    <w:rsid w:val="006B35F8"/>
    <w:rsid w:val="006B4E55"/>
    <w:rsid w:val="006B71F6"/>
    <w:rsid w:val="006C2AAF"/>
    <w:rsid w:val="006C345B"/>
    <w:rsid w:val="006C7818"/>
    <w:rsid w:val="006D194B"/>
    <w:rsid w:val="006D2D2A"/>
    <w:rsid w:val="006D3F6E"/>
    <w:rsid w:val="006D707E"/>
    <w:rsid w:val="006D7E82"/>
    <w:rsid w:val="006E0B13"/>
    <w:rsid w:val="006E0B35"/>
    <w:rsid w:val="006E102A"/>
    <w:rsid w:val="006E547E"/>
    <w:rsid w:val="006F1992"/>
    <w:rsid w:val="00702A14"/>
    <w:rsid w:val="00703361"/>
    <w:rsid w:val="0070377B"/>
    <w:rsid w:val="00705C14"/>
    <w:rsid w:val="0071105B"/>
    <w:rsid w:val="007120D5"/>
    <w:rsid w:val="00715938"/>
    <w:rsid w:val="00717D75"/>
    <w:rsid w:val="00721B10"/>
    <w:rsid w:val="007220D4"/>
    <w:rsid w:val="00723D1C"/>
    <w:rsid w:val="00727F80"/>
    <w:rsid w:val="007366C8"/>
    <w:rsid w:val="00736B9F"/>
    <w:rsid w:val="007507C9"/>
    <w:rsid w:val="00754938"/>
    <w:rsid w:val="00755522"/>
    <w:rsid w:val="00763BFB"/>
    <w:rsid w:val="00766B2A"/>
    <w:rsid w:val="00766C35"/>
    <w:rsid w:val="007703A3"/>
    <w:rsid w:val="00771B6A"/>
    <w:rsid w:val="00774416"/>
    <w:rsid w:val="00774E47"/>
    <w:rsid w:val="00775E83"/>
    <w:rsid w:val="00777270"/>
    <w:rsid w:val="00777917"/>
    <w:rsid w:val="00784774"/>
    <w:rsid w:val="00790590"/>
    <w:rsid w:val="00791313"/>
    <w:rsid w:val="00797E47"/>
    <w:rsid w:val="007A0E54"/>
    <w:rsid w:val="007A241F"/>
    <w:rsid w:val="007A6EB0"/>
    <w:rsid w:val="007A7144"/>
    <w:rsid w:val="007B0693"/>
    <w:rsid w:val="007B0E1F"/>
    <w:rsid w:val="007B1B7C"/>
    <w:rsid w:val="007B4205"/>
    <w:rsid w:val="007C01FF"/>
    <w:rsid w:val="007C1FC2"/>
    <w:rsid w:val="007C2962"/>
    <w:rsid w:val="007C36FC"/>
    <w:rsid w:val="007D4FB7"/>
    <w:rsid w:val="007D55DF"/>
    <w:rsid w:val="007E3BFD"/>
    <w:rsid w:val="007F4ECF"/>
    <w:rsid w:val="007F5ED3"/>
    <w:rsid w:val="007F645C"/>
    <w:rsid w:val="00802BA0"/>
    <w:rsid w:val="00805906"/>
    <w:rsid w:val="0081029F"/>
    <w:rsid w:val="0081061B"/>
    <w:rsid w:val="00811660"/>
    <w:rsid w:val="00814C11"/>
    <w:rsid w:val="00815B1D"/>
    <w:rsid w:val="00816191"/>
    <w:rsid w:val="008161A8"/>
    <w:rsid w:val="00816FFF"/>
    <w:rsid w:val="008170BE"/>
    <w:rsid w:val="00817125"/>
    <w:rsid w:val="00820D82"/>
    <w:rsid w:val="00824915"/>
    <w:rsid w:val="008275B4"/>
    <w:rsid w:val="008323FF"/>
    <w:rsid w:val="0083356D"/>
    <w:rsid w:val="00833961"/>
    <w:rsid w:val="00835E81"/>
    <w:rsid w:val="00843A3F"/>
    <w:rsid w:val="008445AC"/>
    <w:rsid w:val="008476A0"/>
    <w:rsid w:val="008545A1"/>
    <w:rsid w:val="00856D87"/>
    <w:rsid w:val="00857DAB"/>
    <w:rsid w:val="00862FD4"/>
    <w:rsid w:val="00864C61"/>
    <w:rsid w:val="00870E23"/>
    <w:rsid w:val="008728F8"/>
    <w:rsid w:val="008763E5"/>
    <w:rsid w:val="008851FE"/>
    <w:rsid w:val="00894D9F"/>
    <w:rsid w:val="0089606D"/>
    <w:rsid w:val="0089640D"/>
    <w:rsid w:val="00897655"/>
    <w:rsid w:val="008A0F2E"/>
    <w:rsid w:val="008A0FCD"/>
    <w:rsid w:val="008A1513"/>
    <w:rsid w:val="008A3EF2"/>
    <w:rsid w:val="008A5EB5"/>
    <w:rsid w:val="008B074F"/>
    <w:rsid w:val="008B2964"/>
    <w:rsid w:val="008B36D1"/>
    <w:rsid w:val="008B4906"/>
    <w:rsid w:val="008B6835"/>
    <w:rsid w:val="008C0746"/>
    <w:rsid w:val="008C2D7C"/>
    <w:rsid w:val="008C3A29"/>
    <w:rsid w:val="008C77EE"/>
    <w:rsid w:val="008D0CF6"/>
    <w:rsid w:val="008D461F"/>
    <w:rsid w:val="008D4896"/>
    <w:rsid w:val="008D667B"/>
    <w:rsid w:val="008E4C00"/>
    <w:rsid w:val="008E5786"/>
    <w:rsid w:val="008E5BF8"/>
    <w:rsid w:val="008F1452"/>
    <w:rsid w:val="008F2BF2"/>
    <w:rsid w:val="008F318C"/>
    <w:rsid w:val="008F50D5"/>
    <w:rsid w:val="008F66CB"/>
    <w:rsid w:val="00903487"/>
    <w:rsid w:val="009060F8"/>
    <w:rsid w:val="009069D8"/>
    <w:rsid w:val="00907D5A"/>
    <w:rsid w:val="00910959"/>
    <w:rsid w:val="00911C2D"/>
    <w:rsid w:val="00912C09"/>
    <w:rsid w:val="009154BB"/>
    <w:rsid w:val="009207E0"/>
    <w:rsid w:val="00923FC8"/>
    <w:rsid w:val="00924794"/>
    <w:rsid w:val="00927106"/>
    <w:rsid w:val="00927842"/>
    <w:rsid w:val="00930F56"/>
    <w:rsid w:val="009334D5"/>
    <w:rsid w:val="00936FCD"/>
    <w:rsid w:val="00937990"/>
    <w:rsid w:val="00940655"/>
    <w:rsid w:val="00942486"/>
    <w:rsid w:val="00945900"/>
    <w:rsid w:val="009462B0"/>
    <w:rsid w:val="009478F4"/>
    <w:rsid w:val="009509AD"/>
    <w:rsid w:val="0095127D"/>
    <w:rsid w:val="00953A19"/>
    <w:rsid w:val="009544F9"/>
    <w:rsid w:val="00954874"/>
    <w:rsid w:val="0095565A"/>
    <w:rsid w:val="00962E50"/>
    <w:rsid w:val="00963014"/>
    <w:rsid w:val="00975AE0"/>
    <w:rsid w:val="00976760"/>
    <w:rsid w:val="00981C87"/>
    <w:rsid w:val="0098208B"/>
    <w:rsid w:val="00983525"/>
    <w:rsid w:val="00984CB7"/>
    <w:rsid w:val="0099177A"/>
    <w:rsid w:val="009944D9"/>
    <w:rsid w:val="009A2236"/>
    <w:rsid w:val="009A3F6C"/>
    <w:rsid w:val="009A50C4"/>
    <w:rsid w:val="009A6A98"/>
    <w:rsid w:val="009A6C8A"/>
    <w:rsid w:val="009A7E5A"/>
    <w:rsid w:val="009B1BD4"/>
    <w:rsid w:val="009B20C8"/>
    <w:rsid w:val="009B2FD3"/>
    <w:rsid w:val="009C689F"/>
    <w:rsid w:val="009C7900"/>
    <w:rsid w:val="009D03F8"/>
    <w:rsid w:val="009D2A50"/>
    <w:rsid w:val="009D3426"/>
    <w:rsid w:val="009D418C"/>
    <w:rsid w:val="009D659A"/>
    <w:rsid w:val="009D6E5A"/>
    <w:rsid w:val="009E114D"/>
    <w:rsid w:val="009E1876"/>
    <w:rsid w:val="009E5B91"/>
    <w:rsid w:val="009E626C"/>
    <w:rsid w:val="009E7BC2"/>
    <w:rsid w:val="009F18A6"/>
    <w:rsid w:val="009F250D"/>
    <w:rsid w:val="009F4560"/>
    <w:rsid w:val="009F49EE"/>
    <w:rsid w:val="00A01CE9"/>
    <w:rsid w:val="00A0231D"/>
    <w:rsid w:val="00A10682"/>
    <w:rsid w:val="00A12827"/>
    <w:rsid w:val="00A1507E"/>
    <w:rsid w:val="00A16F75"/>
    <w:rsid w:val="00A171A5"/>
    <w:rsid w:val="00A24ACB"/>
    <w:rsid w:val="00A254B5"/>
    <w:rsid w:val="00A27DB0"/>
    <w:rsid w:val="00A3048A"/>
    <w:rsid w:val="00A31108"/>
    <w:rsid w:val="00A3238A"/>
    <w:rsid w:val="00A349AF"/>
    <w:rsid w:val="00A35A6C"/>
    <w:rsid w:val="00A37EA8"/>
    <w:rsid w:val="00A46681"/>
    <w:rsid w:val="00A5041A"/>
    <w:rsid w:val="00A5200C"/>
    <w:rsid w:val="00A533FA"/>
    <w:rsid w:val="00A570A2"/>
    <w:rsid w:val="00A63714"/>
    <w:rsid w:val="00A66F86"/>
    <w:rsid w:val="00A679AE"/>
    <w:rsid w:val="00A71BFD"/>
    <w:rsid w:val="00A73CB4"/>
    <w:rsid w:val="00A748D3"/>
    <w:rsid w:val="00A74E9B"/>
    <w:rsid w:val="00A753E9"/>
    <w:rsid w:val="00A771DB"/>
    <w:rsid w:val="00A778A8"/>
    <w:rsid w:val="00A83EC6"/>
    <w:rsid w:val="00A84FC4"/>
    <w:rsid w:val="00A868D8"/>
    <w:rsid w:val="00A92AE0"/>
    <w:rsid w:val="00A95554"/>
    <w:rsid w:val="00A957C8"/>
    <w:rsid w:val="00A968F8"/>
    <w:rsid w:val="00AA42B7"/>
    <w:rsid w:val="00AA4A0F"/>
    <w:rsid w:val="00AA66D9"/>
    <w:rsid w:val="00AA6CFD"/>
    <w:rsid w:val="00AB4227"/>
    <w:rsid w:val="00AB50EF"/>
    <w:rsid w:val="00AB5119"/>
    <w:rsid w:val="00AC3CFD"/>
    <w:rsid w:val="00AC4711"/>
    <w:rsid w:val="00AC47D8"/>
    <w:rsid w:val="00AC529B"/>
    <w:rsid w:val="00AC7953"/>
    <w:rsid w:val="00AD0B38"/>
    <w:rsid w:val="00AD141A"/>
    <w:rsid w:val="00AD3C0D"/>
    <w:rsid w:val="00AD48E8"/>
    <w:rsid w:val="00AD5E5D"/>
    <w:rsid w:val="00AE008C"/>
    <w:rsid w:val="00AE7B30"/>
    <w:rsid w:val="00AF2B9D"/>
    <w:rsid w:val="00AF4330"/>
    <w:rsid w:val="00AF64ED"/>
    <w:rsid w:val="00AF7351"/>
    <w:rsid w:val="00B019D7"/>
    <w:rsid w:val="00B02271"/>
    <w:rsid w:val="00B0437D"/>
    <w:rsid w:val="00B04F16"/>
    <w:rsid w:val="00B07B21"/>
    <w:rsid w:val="00B21456"/>
    <w:rsid w:val="00B219A1"/>
    <w:rsid w:val="00B26114"/>
    <w:rsid w:val="00B274AA"/>
    <w:rsid w:val="00B3176A"/>
    <w:rsid w:val="00B31B94"/>
    <w:rsid w:val="00B349B2"/>
    <w:rsid w:val="00B45559"/>
    <w:rsid w:val="00B45F5B"/>
    <w:rsid w:val="00B46B2E"/>
    <w:rsid w:val="00B5178B"/>
    <w:rsid w:val="00B547E8"/>
    <w:rsid w:val="00B54CD1"/>
    <w:rsid w:val="00B62D5C"/>
    <w:rsid w:val="00B704EE"/>
    <w:rsid w:val="00B717D8"/>
    <w:rsid w:val="00B71C78"/>
    <w:rsid w:val="00B73366"/>
    <w:rsid w:val="00B7341B"/>
    <w:rsid w:val="00B7675A"/>
    <w:rsid w:val="00B831E5"/>
    <w:rsid w:val="00B843F8"/>
    <w:rsid w:val="00B85510"/>
    <w:rsid w:val="00B855C7"/>
    <w:rsid w:val="00B8745A"/>
    <w:rsid w:val="00B975E2"/>
    <w:rsid w:val="00B97BF1"/>
    <w:rsid w:val="00BA40F2"/>
    <w:rsid w:val="00BA607F"/>
    <w:rsid w:val="00BA6D27"/>
    <w:rsid w:val="00BB2A02"/>
    <w:rsid w:val="00BB6016"/>
    <w:rsid w:val="00BB6A2E"/>
    <w:rsid w:val="00BC03C5"/>
    <w:rsid w:val="00BC089E"/>
    <w:rsid w:val="00BC22EF"/>
    <w:rsid w:val="00BC2B41"/>
    <w:rsid w:val="00BC3DB1"/>
    <w:rsid w:val="00BC4453"/>
    <w:rsid w:val="00BC4CE4"/>
    <w:rsid w:val="00BC4E2E"/>
    <w:rsid w:val="00BC5CB0"/>
    <w:rsid w:val="00BD17CD"/>
    <w:rsid w:val="00BD61F0"/>
    <w:rsid w:val="00BE5688"/>
    <w:rsid w:val="00BE6650"/>
    <w:rsid w:val="00BF029C"/>
    <w:rsid w:val="00BF1C39"/>
    <w:rsid w:val="00BF2093"/>
    <w:rsid w:val="00BF3163"/>
    <w:rsid w:val="00BF449E"/>
    <w:rsid w:val="00BF4929"/>
    <w:rsid w:val="00BF5AA3"/>
    <w:rsid w:val="00BF5F47"/>
    <w:rsid w:val="00BF699A"/>
    <w:rsid w:val="00C0147D"/>
    <w:rsid w:val="00C04BAE"/>
    <w:rsid w:val="00C075B5"/>
    <w:rsid w:val="00C0781A"/>
    <w:rsid w:val="00C1083B"/>
    <w:rsid w:val="00C14BDD"/>
    <w:rsid w:val="00C1740E"/>
    <w:rsid w:val="00C209D2"/>
    <w:rsid w:val="00C23200"/>
    <w:rsid w:val="00C2341A"/>
    <w:rsid w:val="00C30ACD"/>
    <w:rsid w:val="00C34437"/>
    <w:rsid w:val="00C344E8"/>
    <w:rsid w:val="00C34702"/>
    <w:rsid w:val="00C36FF5"/>
    <w:rsid w:val="00C37790"/>
    <w:rsid w:val="00C44A4A"/>
    <w:rsid w:val="00C46C13"/>
    <w:rsid w:val="00C46E72"/>
    <w:rsid w:val="00C47A90"/>
    <w:rsid w:val="00C50DB8"/>
    <w:rsid w:val="00C5102C"/>
    <w:rsid w:val="00C54889"/>
    <w:rsid w:val="00C54D22"/>
    <w:rsid w:val="00C55039"/>
    <w:rsid w:val="00C55D8F"/>
    <w:rsid w:val="00C60154"/>
    <w:rsid w:val="00C60B61"/>
    <w:rsid w:val="00C627DE"/>
    <w:rsid w:val="00C64AC9"/>
    <w:rsid w:val="00C66000"/>
    <w:rsid w:val="00C6662E"/>
    <w:rsid w:val="00C708E7"/>
    <w:rsid w:val="00C70C60"/>
    <w:rsid w:val="00C717E3"/>
    <w:rsid w:val="00C7235E"/>
    <w:rsid w:val="00C7326B"/>
    <w:rsid w:val="00C76C62"/>
    <w:rsid w:val="00C83298"/>
    <w:rsid w:val="00C85EBA"/>
    <w:rsid w:val="00C876D9"/>
    <w:rsid w:val="00C9051B"/>
    <w:rsid w:val="00C93A68"/>
    <w:rsid w:val="00C941C5"/>
    <w:rsid w:val="00C9466D"/>
    <w:rsid w:val="00CA1D75"/>
    <w:rsid w:val="00CA1D95"/>
    <w:rsid w:val="00CA3322"/>
    <w:rsid w:val="00CA5BA6"/>
    <w:rsid w:val="00CA738E"/>
    <w:rsid w:val="00CB1953"/>
    <w:rsid w:val="00CB1E4D"/>
    <w:rsid w:val="00CB381B"/>
    <w:rsid w:val="00CB4AEF"/>
    <w:rsid w:val="00CC2CE4"/>
    <w:rsid w:val="00CC35E2"/>
    <w:rsid w:val="00CD01B0"/>
    <w:rsid w:val="00CD0EAF"/>
    <w:rsid w:val="00CD4716"/>
    <w:rsid w:val="00CD735E"/>
    <w:rsid w:val="00CE0B84"/>
    <w:rsid w:val="00CE28F5"/>
    <w:rsid w:val="00CE6D19"/>
    <w:rsid w:val="00CF0650"/>
    <w:rsid w:val="00CF12D7"/>
    <w:rsid w:val="00CF1325"/>
    <w:rsid w:val="00CF738B"/>
    <w:rsid w:val="00D04206"/>
    <w:rsid w:val="00D059B0"/>
    <w:rsid w:val="00D10F22"/>
    <w:rsid w:val="00D12461"/>
    <w:rsid w:val="00D1367B"/>
    <w:rsid w:val="00D14ECC"/>
    <w:rsid w:val="00D1657E"/>
    <w:rsid w:val="00D20703"/>
    <w:rsid w:val="00D20941"/>
    <w:rsid w:val="00D21678"/>
    <w:rsid w:val="00D2517A"/>
    <w:rsid w:val="00D26C7A"/>
    <w:rsid w:val="00D40378"/>
    <w:rsid w:val="00D42600"/>
    <w:rsid w:val="00D445E7"/>
    <w:rsid w:val="00D44AE4"/>
    <w:rsid w:val="00D46873"/>
    <w:rsid w:val="00D507CB"/>
    <w:rsid w:val="00D51D5F"/>
    <w:rsid w:val="00D53F84"/>
    <w:rsid w:val="00D54689"/>
    <w:rsid w:val="00D554EB"/>
    <w:rsid w:val="00D56B51"/>
    <w:rsid w:val="00D6177D"/>
    <w:rsid w:val="00D646FF"/>
    <w:rsid w:val="00D65223"/>
    <w:rsid w:val="00D710EB"/>
    <w:rsid w:val="00D73093"/>
    <w:rsid w:val="00D76C3F"/>
    <w:rsid w:val="00D82BDA"/>
    <w:rsid w:val="00D90636"/>
    <w:rsid w:val="00D90936"/>
    <w:rsid w:val="00D925BD"/>
    <w:rsid w:val="00D93E3F"/>
    <w:rsid w:val="00D9499C"/>
    <w:rsid w:val="00D94A83"/>
    <w:rsid w:val="00D94EBE"/>
    <w:rsid w:val="00D95017"/>
    <w:rsid w:val="00DA0D1A"/>
    <w:rsid w:val="00DA1610"/>
    <w:rsid w:val="00DA2F94"/>
    <w:rsid w:val="00DA4A24"/>
    <w:rsid w:val="00DB079B"/>
    <w:rsid w:val="00DB10B7"/>
    <w:rsid w:val="00DB1EB8"/>
    <w:rsid w:val="00DC1A58"/>
    <w:rsid w:val="00DC5BF4"/>
    <w:rsid w:val="00DD40BC"/>
    <w:rsid w:val="00DE68C7"/>
    <w:rsid w:val="00DE71A0"/>
    <w:rsid w:val="00DE78A6"/>
    <w:rsid w:val="00DF0775"/>
    <w:rsid w:val="00DF0F32"/>
    <w:rsid w:val="00DF4B1E"/>
    <w:rsid w:val="00DF708F"/>
    <w:rsid w:val="00DF757A"/>
    <w:rsid w:val="00E004C1"/>
    <w:rsid w:val="00E010B2"/>
    <w:rsid w:val="00E034A8"/>
    <w:rsid w:val="00E036DF"/>
    <w:rsid w:val="00E03737"/>
    <w:rsid w:val="00E051BA"/>
    <w:rsid w:val="00E05B86"/>
    <w:rsid w:val="00E10B0B"/>
    <w:rsid w:val="00E10F70"/>
    <w:rsid w:val="00E1193A"/>
    <w:rsid w:val="00E15AF7"/>
    <w:rsid w:val="00E15F9A"/>
    <w:rsid w:val="00E233C7"/>
    <w:rsid w:val="00E24D1F"/>
    <w:rsid w:val="00E259B9"/>
    <w:rsid w:val="00E27D19"/>
    <w:rsid w:val="00E32E7D"/>
    <w:rsid w:val="00E338F1"/>
    <w:rsid w:val="00E33E43"/>
    <w:rsid w:val="00E35853"/>
    <w:rsid w:val="00E4001B"/>
    <w:rsid w:val="00E408D9"/>
    <w:rsid w:val="00E42153"/>
    <w:rsid w:val="00E447B1"/>
    <w:rsid w:val="00E51072"/>
    <w:rsid w:val="00E520BF"/>
    <w:rsid w:val="00E5388F"/>
    <w:rsid w:val="00E655AC"/>
    <w:rsid w:val="00E65686"/>
    <w:rsid w:val="00E65723"/>
    <w:rsid w:val="00E735FB"/>
    <w:rsid w:val="00E80A6A"/>
    <w:rsid w:val="00E8208E"/>
    <w:rsid w:val="00E82A25"/>
    <w:rsid w:val="00E85A1F"/>
    <w:rsid w:val="00E861D8"/>
    <w:rsid w:val="00E863D1"/>
    <w:rsid w:val="00E87C71"/>
    <w:rsid w:val="00E90423"/>
    <w:rsid w:val="00E92F0E"/>
    <w:rsid w:val="00E94B18"/>
    <w:rsid w:val="00E977FE"/>
    <w:rsid w:val="00E97EFA"/>
    <w:rsid w:val="00E97FD2"/>
    <w:rsid w:val="00EA0225"/>
    <w:rsid w:val="00EA06FB"/>
    <w:rsid w:val="00EA6048"/>
    <w:rsid w:val="00EA62D1"/>
    <w:rsid w:val="00EA720E"/>
    <w:rsid w:val="00EB25DC"/>
    <w:rsid w:val="00EB78B6"/>
    <w:rsid w:val="00EC40D7"/>
    <w:rsid w:val="00EC7E85"/>
    <w:rsid w:val="00ED606B"/>
    <w:rsid w:val="00EE24C4"/>
    <w:rsid w:val="00EE25DC"/>
    <w:rsid w:val="00EE2A2B"/>
    <w:rsid w:val="00EE73B5"/>
    <w:rsid w:val="00EF095F"/>
    <w:rsid w:val="00EF446B"/>
    <w:rsid w:val="00EF4A5F"/>
    <w:rsid w:val="00EF7546"/>
    <w:rsid w:val="00F03F93"/>
    <w:rsid w:val="00F04493"/>
    <w:rsid w:val="00F04798"/>
    <w:rsid w:val="00F113C7"/>
    <w:rsid w:val="00F114EC"/>
    <w:rsid w:val="00F11A36"/>
    <w:rsid w:val="00F14634"/>
    <w:rsid w:val="00F179E2"/>
    <w:rsid w:val="00F20B4A"/>
    <w:rsid w:val="00F20EC2"/>
    <w:rsid w:val="00F240A8"/>
    <w:rsid w:val="00F24EEC"/>
    <w:rsid w:val="00F3136C"/>
    <w:rsid w:val="00F32E13"/>
    <w:rsid w:val="00F40413"/>
    <w:rsid w:val="00F427AF"/>
    <w:rsid w:val="00F477EB"/>
    <w:rsid w:val="00F500EB"/>
    <w:rsid w:val="00F55126"/>
    <w:rsid w:val="00F60C40"/>
    <w:rsid w:val="00F6253F"/>
    <w:rsid w:val="00F64DBB"/>
    <w:rsid w:val="00F65562"/>
    <w:rsid w:val="00F71027"/>
    <w:rsid w:val="00F71BA6"/>
    <w:rsid w:val="00F76939"/>
    <w:rsid w:val="00F81670"/>
    <w:rsid w:val="00F84C85"/>
    <w:rsid w:val="00F94172"/>
    <w:rsid w:val="00F94762"/>
    <w:rsid w:val="00F94D30"/>
    <w:rsid w:val="00F952E0"/>
    <w:rsid w:val="00F96855"/>
    <w:rsid w:val="00F97908"/>
    <w:rsid w:val="00F97D45"/>
    <w:rsid w:val="00FA0611"/>
    <w:rsid w:val="00FA08DF"/>
    <w:rsid w:val="00FA5F91"/>
    <w:rsid w:val="00FA7030"/>
    <w:rsid w:val="00FA7E63"/>
    <w:rsid w:val="00FB1842"/>
    <w:rsid w:val="00FB23AE"/>
    <w:rsid w:val="00FB3F27"/>
    <w:rsid w:val="00FB52F3"/>
    <w:rsid w:val="00FC1CB8"/>
    <w:rsid w:val="00FC61E0"/>
    <w:rsid w:val="00FD0623"/>
    <w:rsid w:val="00FD310C"/>
    <w:rsid w:val="00FD3F73"/>
    <w:rsid w:val="00FD5046"/>
    <w:rsid w:val="00FD694E"/>
    <w:rsid w:val="00FE2F88"/>
    <w:rsid w:val="00FE4F9B"/>
    <w:rsid w:val="00FE5410"/>
    <w:rsid w:val="00FE6790"/>
    <w:rsid w:val="00FE6D59"/>
    <w:rsid w:val="00FE7127"/>
    <w:rsid w:val="00FF16CD"/>
    <w:rsid w:val="00FF1D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33DD141D"/>
  <w15:docId w15:val="{CCBC4FE0-06A6-4ABD-897E-4172687F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45EA5"/>
    <w:rPr>
      <w:rFonts w:ascii="Book Antiqua" w:hAnsi="Book Antiqua"/>
    </w:rPr>
  </w:style>
  <w:style w:type="paragraph" w:styleId="1">
    <w:name w:val="heading 1"/>
    <w:next w:val="a2"/>
    <w:qFormat/>
    <w:rsid w:val="0061474E"/>
    <w:pPr>
      <w:spacing w:before="120" w:after="120"/>
      <w:outlineLvl w:val="0"/>
    </w:pPr>
    <w:rPr>
      <w:rFonts w:ascii="Tahoma" w:hAnsi="Tahoma"/>
      <w:b/>
      <w:kern w:val="28"/>
      <w:sz w:val="24"/>
    </w:rPr>
  </w:style>
  <w:style w:type="paragraph" w:styleId="2">
    <w:name w:val="heading 2"/>
    <w:basedOn w:val="1"/>
    <w:next w:val="a2"/>
    <w:qFormat/>
    <w:rsid w:val="0061474E"/>
    <w:pPr>
      <w:keepNext/>
      <w:keepLines/>
      <w:pBdr>
        <w:bottom w:val="single" w:sz="8" w:space="1" w:color="auto"/>
      </w:pBdr>
      <w:spacing w:before="360" w:after="240"/>
      <w:ind w:left="720"/>
      <w:outlineLvl w:val="1"/>
    </w:pPr>
    <w:rPr>
      <w:bCs/>
      <w:iCs/>
      <w:sz w:val="22"/>
      <w:szCs w:val="28"/>
    </w:rPr>
  </w:style>
  <w:style w:type="paragraph" w:styleId="3">
    <w:name w:val="heading 3"/>
    <w:basedOn w:val="2"/>
    <w:next w:val="a2"/>
    <w:qFormat/>
    <w:rsid w:val="0061474E"/>
    <w:pPr>
      <w:pBdr>
        <w:bottom w:val="none" w:sz="0" w:space="0" w:color="auto"/>
      </w:pBdr>
      <w:spacing w:after="60"/>
      <w:outlineLvl w:val="2"/>
    </w:pPr>
    <w:rPr>
      <w:bCs w:val="0"/>
      <w:szCs w:val="26"/>
    </w:rPr>
  </w:style>
  <w:style w:type="paragraph" w:styleId="4">
    <w:name w:val="heading 4"/>
    <w:basedOn w:val="3"/>
    <w:next w:val="a2"/>
    <w:qFormat/>
    <w:rsid w:val="0061474E"/>
    <w:pPr>
      <w:spacing w:before="240" w:after="0"/>
      <w:ind w:left="2160"/>
      <w:outlineLvl w:val="3"/>
    </w:pPr>
    <w:rPr>
      <w:bCs/>
      <w:szCs w:val="28"/>
    </w:rPr>
  </w:style>
  <w:style w:type="paragraph" w:styleId="5">
    <w:name w:val="heading 5"/>
    <w:basedOn w:val="4"/>
    <w:next w:val="a2"/>
    <w:qFormat/>
    <w:rsid w:val="0061474E"/>
    <w:pPr>
      <w:outlineLvl w:val="4"/>
    </w:pPr>
    <w:rPr>
      <w:bCs w:val="0"/>
      <w:i/>
      <w:iCs w:val="0"/>
    </w:rPr>
  </w:style>
  <w:style w:type="paragraph" w:styleId="6">
    <w:name w:val="heading 6"/>
    <w:basedOn w:val="a1"/>
    <w:next w:val="a1"/>
    <w:qFormat/>
    <w:rsid w:val="0061474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61474E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61474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61474E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age number"/>
    <w:basedOn w:val="a3"/>
    <w:rsid w:val="0061474E"/>
    <w:rPr>
      <w:rFonts w:ascii="Tahoma" w:hAnsi="Tahoma"/>
      <w:b/>
      <w:sz w:val="24"/>
    </w:rPr>
  </w:style>
  <w:style w:type="paragraph" w:styleId="a7">
    <w:name w:val="header"/>
    <w:basedOn w:val="a1"/>
    <w:rsid w:val="0061474E"/>
    <w:pPr>
      <w:tabs>
        <w:tab w:val="center" w:pos="4320"/>
        <w:tab w:val="right" w:pos="8640"/>
      </w:tabs>
    </w:pPr>
    <w:rPr>
      <w:rFonts w:ascii="New York" w:hAnsi="New York"/>
      <w:noProof/>
    </w:rPr>
  </w:style>
  <w:style w:type="paragraph" w:styleId="a8">
    <w:name w:val="footer"/>
    <w:rsid w:val="0061474E"/>
    <w:pPr>
      <w:tabs>
        <w:tab w:val="right" w:pos="9360"/>
      </w:tabs>
      <w:ind w:left="-720" w:right="-720"/>
    </w:pPr>
    <w:rPr>
      <w:rFonts w:ascii="Tahoma" w:hAnsi="Tahoma"/>
      <w:sz w:val="16"/>
    </w:rPr>
  </w:style>
  <w:style w:type="paragraph" w:styleId="a9">
    <w:name w:val="Title"/>
    <w:next w:val="aa"/>
    <w:qFormat/>
    <w:rsid w:val="0061474E"/>
    <w:pPr>
      <w:outlineLvl w:val="0"/>
    </w:pPr>
    <w:rPr>
      <w:rFonts w:ascii="Helvetica" w:hAnsi="Helvetica"/>
      <w:b/>
      <w:bCs/>
      <w:kern w:val="28"/>
      <w:sz w:val="32"/>
      <w:szCs w:val="32"/>
    </w:rPr>
  </w:style>
  <w:style w:type="paragraph" w:styleId="a2">
    <w:name w:val="Body Text"/>
    <w:rsid w:val="0061474E"/>
    <w:pPr>
      <w:spacing w:after="120"/>
      <w:ind w:left="720"/>
    </w:pPr>
    <w:rPr>
      <w:rFonts w:ascii="Book Antiqua" w:hAnsi="Book Antiqua"/>
      <w:sz w:val="22"/>
    </w:rPr>
  </w:style>
  <w:style w:type="paragraph" w:customStyle="1" w:styleId="CommentLink">
    <w:name w:val="Comment Link"/>
    <w:rsid w:val="0061474E"/>
    <w:pPr>
      <w:ind w:left="360" w:hanging="360"/>
      <w:jc w:val="right"/>
    </w:pPr>
    <w:rPr>
      <w:rFonts w:ascii="Tahoma" w:hAnsi="Tahoma"/>
      <w:i/>
      <w:sz w:val="16"/>
    </w:rPr>
  </w:style>
  <w:style w:type="paragraph" w:customStyle="1" w:styleId="HeaderLeft">
    <w:name w:val="Header Left"/>
    <w:basedOn w:val="a1"/>
    <w:rsid w:val="0061474E"/>
    <w:rPr>
      <w:rFonts w:ascii="Helvetica" w:hAnsi="Helvetica"/>
      <w:i/>
      <w:color w:val="333333"/>
      <w:sz w:val="16"/>
    </w:rPr>
  </w:style>
  <w:style w:type="paragraph" w:customStyle="1" w:styleId="HeadingSection">
    <w:name w:val="Heading Section"/>
    <w:next w:val="a2"/>
    <w:rsid w:val="0061474E"/>
    <w:pPr>
      <w:pageBreakBefore/>
      <w:spacing w:before="840" w:after="840"/>
      <w:ind w:left="720" w:right="1440" w:hanging="1440"/>
    </w:pPr>
    <w:rPr>
      <w:rFonts w:ascii="Book Antiqua" w:hAnsi="Book Antiqua"/>
      <w:b/>
      <w:smallCaps/>
      <w:sz w:val="48"/>
    </w:rPr>
  </w:style>
  <w:style w:type="character" w:styleId="ab">
    <w:name w:val="Hyperlink"/>
    <w:basedOn w:val="a3"/>
    <w:rsid w:val="0061474E"/>
    <w:rPr>
      <w:rFonts w:ascii="Tahoma" w:hAnsi="Tahoma"/>
      <w:i/>
      <w:color w:val="auto"/>
      <w:sz w:val="16"/>
      <w:u w:val="none"/>
    </w:rPr>
  </w:style>
  <w:style w:type="paragraph" w:styleId="a0">
    <w:name w:val="List Bullet"/>
    <w:basedOn w:val="a2"/>
    <w:rsid w:val="0061474E"/>
    <w:pPr>
      <w:numPr>
        <w:numId w:val="1"/>
      </w:numPr>
      <w:tabs>
        <w:tab w:val="clear" w:pos="360"/>
        <w:tab w:val="num" w:pos="1080"/>
      </w:tabs>
      <w:spacing w:before="30" w:after="30"/>
      <w:ind w:left="1080"/>
    </w:pPr>
  </w:style>
  <w:style w:type="paragraph" w:styleId="a">
    <w:name w:val="List Number"/>
    <w:basedOn w:val="a2"/>
    <w:rsid w:val="0061474E"/>
    <w:pPr>
      <w:numPr>
        <w:numId w:val="2"/>
      </w:numPr>
      <w:tabs>
        <w:tab w:val="clear" w:pos="360"/>
        <w:tab w:val="num" w:pos="1080"/>
      </w:tabs>
      <w:spacing w:after="30"/>
      <w:ind w:left="1080"/>
    </w:pPr>
  </w:style>
  <w:style w:type="paragraph" w:customStyle="1" w:styleId="OrganizationName">
    <w:name w:val="Organization Name"/>
    <w:rsid w:val="0061474E"/>
    <w:rPr>
      <w:rFonts w:ascii="Book Antiqua" w:hAnsi="Book Antiqua"/>
    </w:rPr>
  </w:style>
  <w:style w:type="paragraph" w:styleId="aa">
    <w:name w:val="Subtitle"/>
    <w:basedOn w:val="a9"/>
    <w:qFormat/>
    <w:rsid w:val="0061474E"/>
    <w:pPr>
      <w:ind w:left="1440"/>
      <w:outlineLvl w:val="1"/>
    </w:pPr>
    <w:rPr>
      <w:b w:val="0"/>
      <w:sz w:val="28"/>
      <w:szCs w:val="24"/>
    </w:rPr>
  </w:style>
  <w:style w:type="paragraph" w:customStyle="1" w:styleId="SubtitleDocumentName">
    <w:name w:val="Subtitle Document Name"/>
    <w:basedOn w:val="aa"/>
    <w:rsid w:val="0061474E"/>
    <w:rPr>
      <w:bCs w:val="0"/>
      <w:i/>
      <w:iCs/>
    </w:rPr>
  </w:style>
  <w:style w:type="paragraph" w:customStyle="1" w:styleId="TableData">
    <w:name w:val="Table Data"/>
    <w:basedOn w:val="a2"/>
    <w:rsid w:val="0061474E"/>
    <w:pPr>
      <w:tabs>
        <w:tab w:val="left" w:pos="360"/>
      </w:tabs>
      <w:spacing w:before="60" w:after="60"/>
      <w:ind w:left="0"/>
    </w:pPr>
  </w:style>
  <w:style w:type="paragraph" w:customStyle="1" w:styleId="TableDataList">
    <w:name w:val="Table Data List"/>
    <w:basedOn w:val="TableData"/>
    <w:rsid w:val="0061474E"/>
    <w:pPr>
      <w:framePr w:hSpace="180" w:wrap="notBeside" w:vAnchor="text" w:hAnchor="margin" w:y="426"/>
      <w:numPr>
        <w:numId w:val="3"/>
      </w:numPr>
      <w:tabs>
        <w:tab w:val="clear" w:pos="1080"/>
        <w:tab w:val="num" w:pos="720"/>
      </w:tabs>
      <w:spacing w:before="10" w:after="10"/>
      <w:ind w:left="360"/>
    </w:pPr>
  </w:style>
  <w:style w:type="paragraph" w:customStyle="1" w:styleId="TableHeading">
    <w:name w:val="Table Heading"/>
    <w:rsid w:val="0061474E"/>
    <w:pPr>
      <w:spacing w:before="360" w:after="60"/>
      <w:jc w:val="center"/>
    </w:pPr>
    <w:rPr>
      <w:rFonts w:ascii="Tahoma" w:hAnsi="Tahoma"/>
      <w:b/>
      <w:sz w:val="24"/>
    </w:rPr>
  </w:style>
  <w:style w:type="paragraph" w:customStyle="1" w:styleId="TableRowHeading">
    <w:name w:val="Table Row Heading"/>
    <w:basedOn w:val="TableHeading"/>
    <w:rsid w:val="0061474E"/>
    <w:pPr>
      <w:spacing w:before="0"/>
      <w:jc w:val="left"/>
    </w:pPr>
    <w:rPr>
      <w:sz w:val="20"/>
    </w:rPr>
  </w:style>
  <w:style w:type="paragraph" w:styleId="10">
    <w:name w:val="toc 1"/>
    <w:semiHidden/>
    <w:rsid w:val="0061474E"/>
    <w:pPr>
      <w:tabs>
        <w:tab w:val="right" w:leader="dot" w:pos="8856"/>
      </w:tabs>
      <w:spacing w:before="120"/>
    </w:pPr>
    <w:rPr>
      <w:rFonts w:ascii="Helvetica" w:hAnsi="Helvetica"/>
      <w:b/>
    </w:rPr>
  </w:style>
  <w:style w:type="paragraph" w:styleId="20">
    <w:name w:val="toc 2"/>
    <w:basedOn w:val="10"/>
    <w:semiHidden/>
    <w:rsid w:val="0061474E"/>
    <w:pPr>
      <w:spacing w:before="0"/>
      <w:ind w:left="202"/>
    </w:pPr>
    <w:rPr>
      <w:b w:val="0"/>
    </w:rPr>
  </w:style>
  <w:style w:type="paragraph" w:styleId="30">
    <w:name w:val="toc 3"/>
    <w:basedOn w:val="10"/>
    <w:semiHidden/>
    <w:rsid w:val="0061474E"/>
    <w:pPr>
      <w:tabs>
        <w:tab w:val="right" w:leader="dot" w:pos="8640"/>
      </w:tabs>
      <w:spacing w:before="0"/>
      <w:ind w:left="403"/>
    </w:pPr>
    <w:rPr>
      <w:b w:val="0"/>
    </w:rPr>
  </w:style>
  <w:style w:type="paragraph" w:styleId="40">
    <w:name w:val="toc 4"/>
    <w:basedOn w:val="10"/>
    <w:semiHidden/>
    <w:rsid w:val="0061474E"/>
    <w:pPr>
      <w:tabs>
        <w:tab w:val="right" w:leader="dot" w:pos="8640"/>
      </w:tabs>
      <w:spacing w:before="0"/>
      <w:ind w:left="605"/>
    </w:pPr>
    <w:rPr>
      <w:b w:val="0"/>
    </w:rPr>
  </w:style>
  <w:style w:type="paragraph" w:styleId="50">
    <w:name w:val="toc 5"/>
    <w:basedOn w:val="a1"/>
    <w:next w:val="a1"/>
    <w:autoRedefine/>
    <w:semiHidden/>
    <w:rsid w:val="0061474E"/>
    <w:pPr>
      <w:ind w:left="800"/>
    </w:pPr>
  </w:style>
  <w:style w:type="paragraph" w:styleId="60">
    <w:name w:val="toc 6"/>
    <w:basedOn w:val="a1"/>
    <w:next w:val="a1"/>
    <w:autoRedefine/>
    <w:semiHidden/>
    <w:rsid w:val="0061474E"/>
    <w:pPr>
      <w:ind w:left="1000"/>
    </w:pPr>
  </w:style>
  <w:style w:type="paragraph" w:styleId="70">
    <w:name w:val="toc 7"/>
    <w:basedOn w:val="a1"/>
    <w:next w:val="a1"/>
    <w:autoRedefine/>
    <w:semiHidden/>
    <w:rsid w:val="0061474E"/>
    <w:pPr>
      <w:ind w:left="1200"/>
    </w:pPr>
  </w:style>
  <w:style w:type="paragraph" w:styleId="80">
    <w:name w:val="toc 8"/>
    <w:basedOn w:val="a1"/>
    <w:next w:val="a1"/>
    <w:autoRedefine/>
    <w:semiHidden/>
    <w:rsid w:val="0061474E"/>
    <w:pPr>
      <w:ind w:left="1400"/>
    </w:pPr>
  </w:style>
  <w:style w:type="paragraph" w:styleId="90">
    <w:name w:val="toc 9"/>
    <w:basedOn w:val="a1"/>
    <w:next w:val="a1"/>
    <w:autoRedefine/>
    <w:semiHidden/>
    <w:rsid w:val="0061474E"/>
    <w:pPr>
      <w:ind w:left="1600"/>
    </w:pPr>
  </w:style>
  <w:style w:type="character" w:styleId="ac">
    <w:name w:val="FollowedHyperlink"/>
    <w:basedOn w:val="a3"/>
    <w:rsid w:val="0061474E"/>
    <w:rPr>
      <w:color w:val="800080"/>
      <w:u w:val="single"/>
    </w:rPr>
  </w:style>
  <w:style w:type="paragraph" w:styleId="ad">
    <w:name w:val="Balloon Text"/>
    <w:basedOn w:val="a1"/>
    <w:semiHidden/>
    <w:rsid w:val="00B45559"/>
    <w:rPr>
      <w:rFonts w:ascii="Tahoma" w:hAnsi="Tahoma" w:cs="Tahoma"/>
      <w:sz w:val="16"/>
      <w:szCs w:val="16"/>
    </w:rPr>
  </w:style>
  <w:style w:type="table" w:styleId="ae">
    <w:name w:val="Table Grid"/>
    <w:basedOn w:val="a4"/>
    <w:rsid w:val="000A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Title">
    <w:name w:val="FrontTitle"/>
    <w:rsid w:val="00485966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a1"/>
    <w:next w:val="a1"/>
    <w:rsid w:val="00485966"/>
    <w:pPr>
      <w:spacing w:after="120"/>
    </w:pPr>
    <w:rPr>
      <w:rFonts w:ascii="Times New Roman" w:hAnsi="Times New Roman"/>
      <w:b/>
      <w:szCs w:val="24"/>
    </w:rPr>
  </w:style>
  <w:style w:type="paragraph" w:customStyle="1" w:styleId="DocumentSubject">
    <w:name w:val="Document Subject"/>
    <w:rsid w:val="00485966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styleId="af">
    <w:name w:val="annotation reference"/>
    <w:basedOn w:val="a3"/>
    <w:semiHidden/>
    <w:rsid w:val="00BF3163"/>
    <w:rPr>
      <w:sz w:val="16"/>
      <w:szCs w:val="16"/>
    </w:rPr>
  </w:style>
  <w:style w:type="paragraph" w:styleId="af0">
    <w:name w:val="annotation text"/>
    <w:basedOn w:val="a1"/>
    <w:semiHidden/>
    <w:rsid w:val="00BF3163"/>
  </w:style>
  <w:style w:type="paragraph" w:styleId="af1">
    <w:name w:val="annotation subject"/>
    <w:basedOn w:val="af0"/>
    <w:next w:val="af0"/>
    <w:semiHidden/>
    <w:rsid w:val="00BF3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gif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AS\EAS-Projects\Upgrade%20Methodology%20Project\B%20-%20Execution\Solution%20Development\1-5,%2011-%20Project%20Management%20Deliverables\3-%20Project%20Administration%20Deliverables\Template%20-%20Upgrade%20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32608E3F13DAF141B304765F155E0C79" ma:contentTypeVersion="9" ma:contentTypeDescription="MAIS Letterhead" ma:contentTypeScope="" ma:versionID="6bf61c1f5fc77806419ef4d7dc9149c8">
  <xsd:schema xmlns:xsd="http://www.w3.org/2001/XMLSchema" xmlns:p="http://schemas.microsoft.com/office/2006/metadata/properties" xmlns:ns2="6b6dc28c-40c8-4d6e-aad1-302faeb1637b" xmlns:ns3="http://schemas.microsoft.com/sharepoint/v3/fields" targetNamespace="http://schemas.microsoft.com/office/2006/metadata/properties" ma:root="true" ma:fieldsID="c216980729079795cf12b5f68720083f" ns2:_="" ns3:_="">
    <xsd:import namespace="6b6dc28c-40c8-4d6e-aad1-302faeb1637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MM_x0020_Phase" minOccurs="0"/>
                <xsd:element ref="ns3:_Status" minOccurs="0"/>
                <xsd:element ref="ns2:PMM_x0020_Phas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b6dc28c-40c8-4d6e-aad1-302faeb1637b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eeting Minutes"/>
          <xsd:enumeration value="Agenda"/>
          <xsd:enumeration value="Schedule"/>
          <xsd:enumeration value="Deliverable"/>
          <xsd:enumeration value="Design"/>
          <xsd:enumeration value="Development"/>
          <xsd:enumeration value="Test Plan"/>
          <xsd:enumeration value="Status Report"/>
          <xsd:enumeration value="Issue Log"/>
          <xsd:enumeration value="Charge"/>
          <xsd:enumeration value="Requirements"/>
        </xsd:restriction>
      </xsd:simpleType>
    </xsd:element>
    <xsd:element name="PMM_x0020_Phase" ma:index="9" nillable="true" ma:displayName="Methodology Phase" ma:format="Dropdown" ma:internalName="PMM_x0020_Phase">
      <xsd:simpleType>
        <xsd:restriction base="dms:Choice">
          <xsd:enumeration value="Other"/>
          <xsd:enumeration value="Project Proposal"/>
          <xsd:enumeration value="Communications"/>
          <xsd:enumeration value="Consulting"/>
          <xsd:enumeration value="DR/BC"/>
          <xsd:enumeration value="Infrastructure – Planning"/>
          <xsd:enumeration value="Infrastructure – Prepare Environment"/>
          <xsd:enumeration value="Infrastructure – Pre Go Live Support"/>
          <xsd:enumeration value="Performance Support – Determine Needs"/>
          <xsd:enumeration value="Performance Support – Plan Project"/>
          <xsd:enumeration value="Performance Support – Determine Content"/>
          <xsd:enumeration value="Performance Support – Determine Structure"/>
          <xsd:enumeration value="Performance Support – Develop Materials"/>
          <xsd:enumeration value="Performance Support – Validate &amp; Implement"/>
          <xsd:enumeration value="Performance Support – Deliver Training"/>
          <xsd:enumeration value="Performance Support – Evaluate &amp; Maintain"/>
          <xsd:enumeration value="SDLC – Requirements Analysis"/>
          <xsd:enumeration value="SDLC – Design"/>
          <xsd:enumeration value="SDLC – Development &amp; Unit Test"/>
          <xsd:enumeration value="SDLC – System Test"/>
          <xsd:enumeration value="SDLC – Practice Moves"/>
          <xsd:enumeration value="SDLC – Release/Rollout"/>
          <xsd:enumeration value="Upgrade – Fit/Gap"/>
          <xsd:enumeration value="Upgrade – Design"/>
          <xsd:enumeration value="Upgrade – Development"/>
          <xsd:enumeration value="Upgrade – System Test"/>
          <xsd:enumeration value="Upgrade  - Practice Moves"/>
          <xsd:enumeration value="Upgrade – Release/Rollout"/>
        </xsd:restriction>
      </xsd:simpleType>
    </xsd:element>
    <xsd:element name="PMM_x0020_Phase0" ma:index="11" nillable="true" ma:displayName="PMM Phase" ma:format="Dropdown" ma:internalName="PMM_x0020_Phase0">
      <xsd:simpleType>
        <xsd:restriction base="dms:Choice">
          <xsd:enumeration value="Proposal"/>
          <xsd:enumeration value="Definition/Startup"/>
          <xsd:enumeration value="Execution"/>
          <xsd:enumeration value="Post-Project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format="Dropdown" ma:internalName="_Status">
      <xsd:simpleType>
        <xsd:restriction base="dms:Choice">
          <xsd:enumeration value="Draft"/>
          <xsd:enumeration value="Ready to be Reviewed"/>
          <xsd:enumeration value="Final"/>
          <xsd:enumeration value="DONE D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ocument_x0020_Type xmlns="6b6dc28c-40c8-4d6e-aad1-302faeb1637b">Deliverable</Document_x0020_Type>
    <_Status xmlns="http://schemas.microsoft.com/sharepoint/v3/fields">DONE DONE</_Status>
    <PMM_x0020_Phase xmlns="6b6dc28c-40c8-4d6e-aad1-302faeb1637b">Performance Support – Develop Materials</PMM_x0020_Phase>
    <PMM_x0020_Phase0 xmlns="6b6dc28c-40c8-4d6e-aad1-302faeb1637b">Execution</PMM_x0020_Phase0>
  </documentManagement>
</p:properties>
</file>

<file path=customXml/itemProps1.xml><?xml version="1.0" encoding="utf-8"?>
<ds:datastoreItem xmlns:ds="http://schemas.openxmlformats.org/officeDocument/2006/customXml" ds:itemID="{6FBCF4FB-F8E0-476D-BB36-917221131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F153CB-766F-4C24-949C-7AF5C2C58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dc28c-40c8-4d6e-aad1-302faeb1637b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6D8D847-72B9-4F51-92AA-0C5DC968AA07}">
  <ds:schemaRefs>
    <ds:schemaRef ds:uri="http://schemas.microsoft.com/office/2006/metadata/properties"/>
    <ds:schemaRef ds:uri="6b6dc28c-40c8-4d6e-aad1-302faeb1637b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Upgrade  Meeting Agenda</Template>
  <TotalTime>24</TotalTime>
  <Pages>6</Pages>
  <Words>4284</Words>
  <Characters>2443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Project Vision Statement</vt:lpstr>
      <vt:lpstr>TEMPLATE Project Vision Statement</vt:lpstr>
    </vt:vector>
  </TitlesOfParts>
  <Company>University of Michigan Administrative Information Services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Project Vision Statement</dc:title>
  <dc:creator>Laurie A. Herman</dc:creator>
  <cp:lastModifiedBy>Telka Mykola</cp:lastModifiedBy>
  <cp:revision>3</cp:revision>
  <cp:lastPrinted>2007-10-11T20:02:00Z</cp:lastPrinted>
  <dcterms:created xsi:type="dcterms:W3CDTF">2015-03-22T21:55:00Z</dcterms:created>
  <dcterms:modified xsi:type="dcterms:W3CDTF">2025-03-02T20:23:00Z</dcterms:modified>
  <cp:contentStatus>DONE DONE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0x010100A6E61C0737679B44A498BD78C1E2B4B50032608E3F13DAF141B304765F155E0C79</vt:lpwstr>
  </property>
</Properties>
</file>